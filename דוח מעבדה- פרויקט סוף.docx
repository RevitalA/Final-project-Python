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B8CB" w14:textId="476721C1" w:rsidR="00EA1DC6" w:rsidRPr="00716F89" w:rsidRDefault="00BC6435" w:rsidP="00BC6435">
      <w:pPr>
        <w:pStyle w:val="a4"/>
        <w:ind w:left="0"/>
        <w:rPr>
          <w:rFonts w:ascii="Tahoma" w:hAnsi="Tahoma" w:cs="Tahoma"/>
          <w:cs w:val="0"/>
        </w:rPr>
      </w:pPr>
      <w:r>
        <w:rPr>
          <w:rFonts w:ascii="Tahoma" w:hAnsi="Tahoma" w:cs="Tahoma" w:hint="cs"/>
          <w:cs w:val="0"/>
        </w:rPr>
        <w:t xml:space="preserve">דוח מעבדה- תרגיל </w:t>
      </w:r>
      <w:r w:rsidR="008D5D40">
        <w:rPr>
          <w:rFonts w:ascii="Tahoma" w:hAnsi="Tahoma" w:cs="Tahoma" w:hint="cs"/>
          <w:cs w:val="0"/>
        </w:rPr>
        <w:t>סוף</w:t>
      </w:r>
      <w:r>
        <w:rPr>
          <w:rFonts w:ascii="Tahoma" w:hAnsi="Tahoma" w:cs="Tahoma" w:hint="cs"/>
          <w:cs w:val="0"/>
        </w:rPr>
        <w:t xml:space="preserve"> (</w:t>
      </w:r>
      <w:r w:rsidR="00171763" w:rsidRPr="00171763">
        <w:rPr>
          <w:rFonts w:ascii="Tahoma" w:hAnsi="Tahoma" w:cs="Tahoma"/>
          <w:rtl w:val="0"/>
          <w:cs w:val="0"/>
        </w:rPr>
        <w:t>scripting project</w:t>
      </w:r>
      <w:r>
        <w:rPr>
          <w:rFonts w:ascii="Tahoma" w:hAnsi="Tahoma" w:cs="Tahoma" w:hint="cs"/>
          <w:cs w:val="0"/>
        </w:rPr>
        <w:t>)</w:t>
      </w:r>
    </w:p>
    <w:tbl>
      <w:tblPr>
        <w:tblStyle w:val="a0"/>
        <w:bidiVisual/>
        <w:tblW w:w="5000" w:type="pct"/>
        <w:tblLayout w:type="fixed"/>
        <w:tblLook w:val="04A0" w:firstRow="1" w:lastRow="0" w:firstColumn="1" w:lastColumn="0" w:noHBand="0" w:noVBand="1"/>
        <w:tblDescription w:val="קורות חיים"/>
      </w:tblPr>
      <w:tblGrid>
        <w:gridCol w:w="1584"/>
        <w:gridCol w:w="20"/>
        <w:gridCol w:w="8203"/>
      </w:tblGrid>
      <w:tr w:rsidR="00FF7B1C" w:rsidRPr="00716F89" w14:paraId="2A6879E9" w14:textId="7258444E" w:rsidTr="008A3CB1">
        <w:trPr>
          <w:trHeight w:val="724"/>
        </w:trPr>
        <w:tc>
          <w:tcPr>
            <w:tcW w:w="1584" w:type="dxa"/>
          </w:tcPr>
          <w:p w14:paraId="49D62D3F" w14:textId="44A60BB0" w:rsidR="00FF7B1C" w:rsidRPr="00716F89" w:rsidRDefault="00FF7B1C" w:rsidP="00FF7B1C">
            <w:pPr>
              <w:pStyle w:val="Heading1"/>
              <w:jc w:val="left"/>
              <w:rPr>
                <w:rFonts w:ascii="Tahoma" w:hAnsi="Tahoma" w:cs="Tahoma"/>
                <w:cs w:val="0"/>
              </w:rPr>
            </w:pPr>
            <w:r>
              <w:rPr>
                <w:rFonts w:ascii="Tahoma" w:hAnsi="Tahoma" w:cs="Tahoma" w:hint="cs"/>
                <w:cs w:val="0"/>
                <w:lang w:val="he-IL"/>
              </w:rPr>
              <w:t>ייבוא ספריות</w:t>
            </w:r>
            <w:r w:rsidR="00AE6241">
              <w:rPr>
                <w:rFonts w:ascii="Tahoma" w:hAnsi="Tahoma" w:cs="Tahoma" w:hint="cs"/>
                <w:cs w:val="0"/>
                <w:lang w:val="he-IL"/>
              </w:rPr>
              <w:t xml:space="preserve"> ומבנה הקובץ</w:t>
            </w:r>
          </w:p>
        </w:tc>
        <w:tc>
          <w:tcPr>
            <w:tcW w:w="20" w:type="dxa"/>
          </w:tcPr>
          <w:p w14:paraId="38929A23" w14:textId="77777777" w:rsidR="00FF7B1C" w:rsidRPr="00716F89" w:rsidRDefault="00FF7B1C">
            <w:pPr>
              <w:rPr>
                <w:rFonts w:ascii="Tahoma" w:hAnsi="Tahoma" w:cs="Tahoma"/>
                <w:cs w:val="0"/>
              </w:rPr>
            </w:pPr>
          </w:p>
        </w:tc>
        <w:tc>
          <w:tcPr>
            <w:tcW w:w="8203" w:type="dxa"/>
          </w:tcPr>
          <w:p w14:paraId="79DFD8AC" w14:textId="63AEB92E" w:rsidR="00FF7B1C" w:rsidRDefault="00FF7B1C" w:rsidP="00E0172A">
            <w:pPr>
              <w:pStyle w:val="a"/>
              <w:spacing w:after="0"/>
              <w:ind w:right="0"/>
              <w:rPr>
                <w:rFonts w:ascii="Tahoma" w:hAnsi="Tahoma" w:cs="Tahoma"/>
                <w:cs w:val="0"/>
              </w:rPr>
            </w:pPr>
            <w:r>
              <w:rPr>
                <w:rFonts w:ascii="Tahoma" w:hAnsi="Tahoma" w:cs="Tahoma" w:hint="cs"/>
              </w:rPr>
              <w:t xml:space="preserve">עם תחילת העבודה </w:t>
            </w:r>
            <w:r w:rsidR="00B647B3">
              <w:rPr>
                <w:rFonts w:ascii="Tahoma" w:hAnsi="Tahoma" w:cs="Tahoma" w:hint="cs"/>
              </w:rPr>
              <w:t>בחרנו</w:t>
            </w:r>
            <w:r>
              <w:rPr>
                <w:rFonts w:ascii="Tahoma" w:hAnsi="Tahoma" w:cs="Tahoma" w:hint="cs"/>
              </w:rPr>
              <w:t xml:space="preserve"> לייבא </w:t>
            </w:r>
            <w:r w:rsidR="003167DA">
              <w:rPr>
                <w:rFonts w:ascii="Tahoma" w:hAnsi="Tahoma" w:cs="Tahoma" w:hint="cs"/>
              </w:rPr>
              <w:t>מספר</w:t>
            </w:r>
            <w:r>
              <w:rPr>
                <w:rFonts w:ascii="Tahoma" w:hAnsi="Tahoma" w:cs="Tahoma" w:hint="cs"/>
              </w:rPr>
              <w:t xml:space="preserve"> ספריות, לאחר התקנתן, </w:t>
            </w:r>
            <w:r w:rsidR="003167DA">
              <w:rPr>
                <w:rFonts w:ascii="Tahoma" w:hAnsi="Tahoma" w:cs="Tahoma" w:hint="cs"/>
              </w:rPr>
              <w:t>שישמשו</w:t>
            </w:r>
            <w:r>
              <w:rPr>
                <w:rFonts w:ascii="Tahoma" w:hAnsi="Tahoma" w:cs="Tahoma" w:hint="cs"/>
              </w:rPr>
              <w:t xml:space="preserve"> אות</w:t>
            </w:r>
            <w:r w:rsidR="003167DA">
              <w:rPr>
                <w:rFonts w:ascii="Tahoma" w:hAnsi="Tahoma" w:cs="Tahoma" w:hint="cs"/>
              </w:rPr>
              <w:t xml:space="preserve">נו </w:t>
            </w:r>
            <w:r>
              <w:rPr>
                <w:rFonts w:ascii="Tahoma" w:hAnsi="Tahoma" w:cs="Tahoma" w:hint="cs"/>
              </w:rPr>
              <w:t>במהל</w:t>
            </w:r>
            <w:r w:rsidR="00E81B2A">
              <w:rPr>
                <w:rFonts w:ascii="Tahoma" w:hAnsi="Tahoma" w:cs="Tahoma" w:hint="cs"/>
              </w:rPr>
              <w:t>כה</w:t>
            </w:r>
            <w:r w:rsidR="003167DA">
              <w:rPr>
                <w:rFonts w:ascii="Tahoma" w:hAnsi="Tahoma" w:cs="Tahoma" w:hint="cs"/>
              </w:rPr>
              <w:t>. חלק מהספריות שיובאו הן</w:t>
            </w:r>
            <w:r>
              <w:rPr>
                <w:rFonts w:ascii="Tahoma" w:hAnsi="Tahoma" w:cs="Tahoma" w:hint="cs"/>
              </w:rPr>
              <w:t xml:space="preserve">: </w:t>
            </w:r>
            <w:r w:rsidR="0015205C">
              <w:rPr>
                <w:rFonts w:ascii="Tahoma" w:hAnsi="Tahoma" w:cs="Tahoma"/>
                <w:rtl w:val="0"/>
                <w:cs w:val="0"/>
              </w:rPr>
              <w:t>pandas</w:t>
            </w:r>
            <w:r w:rsidR="0015205C">
              <w:rPr>
                <w:rFonts w:ascii="Tahoma" w:hAnsi="Tahoma" w:cs="Tahoma" w:hint="cs"/>
                <w:cs w:val="0"/>
              </w:rPr>
              <w:t xml:space="preserve">, </w:t>
            </w:r>
            <w:r w:rsidR="003167DA">
              <w:rPr>
                <w:rFonts w:ascii="Tahoma" w:hAnsi="Tahoma" w:cs="Tahoma" w:hint="cs"/>
                <w:cs w:val="0"/>
              </w:rPr>
              <w:t xml:space="preserve">מספר הרחבות של ספריית </w:t>
            </w:r>
            <w:r w:rsidR="003167DA">
              <w:rPr>
                <w:rFonts w:ascii="Tahoma" w:hAnsi="Tahoma" w:cs="Tahoma"/>
                <w:rtl w:val="0"/>
                <w:cs w:val="0"/>
              </w:rPr>
              <w:t>selenium</w:t>
            </w:r>
            <w:r w:rsidR="003167DA">
              <w:rPr>
                <w:rFonts w:ascii="Tahoma" w:hAnsi="Tahoma" w:cs="Tahoma" w:hint="cs"/>
                <w:cs w:val="0"/>
              </w:rPr>
              <w:t xml:space="preserve">, </w:t>
            </w:r>
            <w:r w:rsidR="00AF6887">
              <w:rPr>
                <w:rFonts w:ascii="Tahoma" w:hAnsi="Tahoma" w:cs="Tahoma"/>
                <w:rtl w:val="0"/>
                <w:cs w:val="0"/>
              </w:rPr>
              <w:t>requests</w:t>
            </w:r>
            <w:r w:rsidR="003167DA">
              <w:rPr>
                <w:rFonts w:ascii="Tahoma" w:hAnsi="Tahoma" w:cs="Tahoma" w:hint="cs"/>
                <w:cs w:val="0"/>
              </w:rPr>
              <w:t xml:space="preserve">, </w:t>
            </w:r>
            <w:r w:rsidR="003167DA">
              <w:rPr>
                <w:rFonts w:ascii="Tahoma" w:hAnsi="Tahoma" w:cs="Tahoma"/>
                <w:rtl w:val="0"/>
                <w:cs w:val="0"/>
              </w:rPr>
              <w:t>time</w:t>
            </w:r>
            <w:r w:rsidR="0015205C">
              <w:rPr>
                <w:rFonts w:ascii="Tahoma" w:hAnsi="Tahoma" w:cs="Tahoma" w:hint="cs"/>
                <w:cs w:val="0"/>
              </w:rPr>
              <w:t xml:space="preserve"> ו- </w:t>
            </w:r>
            <w:proofErr w:type="spellStart"/>
            <w:r w:rsidR="003167DA">
              <w:rPr>
                <w:rFonts w:ascii="Tahoma" w:hAnsi="Tahoma" w:cs="Tahoma"/>
                <w:rtl w:val="0"/>
                <w:cs w:val="0"/>
              </w:rPr>
              <w:t>googletrans</w:t>
            </w:r>
            <w:proofErr w:type="spellEnd"/>
            <w:r w:rsidR="00CA634B">
              <w:rPr>
                <w:rFonts w:ascii="Tahoma" w:hAnsi="Tahoma" w:cs="Tahoma" w:hint="cs"/>
                <w:cs w:val="0"/>
              </w:rPr>
              <w:t>.</w:t>
            </w:r>
          </w:p>
          <w:p w14:paraId="6B2FF8CB" w14:textId="78775934" w:rsidR="009B5339" w:rsidRPr="00716F89" w:rsidRDefault="00AE6241" w:rsidP="009B5339">
            <w:pPr>
              <w:pStyle w:val="a"/>
              <w:spacing w:after="0"/>
              <w:ind w:right="0"/>
              <w:rPr>
                <w:rFonts w:ascii="Tahoma" w:hAnsi="Tahoma" w:cs="Tahoma"/>
                <w:cs w:val="0"/>
              </w:rPr>
            </w:pPr>
            <w:r>
              <w:rPr>
                <w:rFonts w:ascii="Tahoma" w:hAnsi="Tahoma" w:cs="Tahoma" w:hint="cs"/>
                <w:cs w:val="0"/>
              </w:rPr>
              <w:t xml:space="preserve">את קובץ הפייטון </w:t>
            </w:r>
            <w:r w:rsidR="00B647B3">
              <w:rPr>
                <w:rFonts w:ascii="Tahoma" w:hAnsi="Tahoma" w:cs="Tahoma" w:hint="cs"/>
                <w:cs w:val="0"/>
              </w:rPr>
              <w:t>סדרנו</w:t>
            </w:r>
            <w:r>
              <w:rPr>
                <w:rFonts w:ascii="Tahoma" w:hAnsi="Tahoma" w:cs="Tahoma" w:hint="cs"/>
                <w:cs w:val="0"/>
              </w:rPr>
              <w:t xml:space="preserve"> לפי החלקים הבאים: ספריות </w:t>
            </w:r>
            <w:r w:rsidR="00B647B3">
              <w:rPr>
                <w:rFonts w:ascii="Tahoma" w:hAnsi="Tahoma" w:cs="Tahoma" w:hint="cs"/>
                <w:cs w:val="0"/>
              </w:rPr>
              <w:t>שייבאנו</w:t>
            </w:r>
            <w:r>
              <w:rPr>
                <w:rFonts w:ascii="Tahoma" w:hAnsi="Tahoma" w:cs="Tahoma" w:hint="cs"/>
                <w:cs w:val="0"/>
              </w:rPr>
              <w:t>, פונקציות</w:t>
            </w:r>
            <w:r w:rsidR="00B647B3">
              <w:rPr>
                <w:rFonts w:ascii="Tahoma" w:hAnsi="Tahoma" w:cs="Tahoma" w:hint="cs"/>
                <w:cs w:val="0"/>
              </w:rPr>
              <w:t xml:space="preserve"> </w:t>
            </w:r>
            <w:r w:rsidR="00546857">
              <w:rPr>
                <w:rFonts w:ascii="Tahoma" w:hAnsi="Tahoma" w:cs="Tahoma" w:hint="cs"/>
                <w:cs w:val="0"/>
              </w:rPr>
              <w:t>שבנינו ו</w:t>
            </w:r>
            <w:r w:rsidR="00B647B3">
              <w:rPr>
                <w:rFonts w:ascii="Tahoma" w:hAnsi="Tahoma" w:cs="Tahoma" w:hint="cs"/>
                <w:cs w:val="0"/>
              </w:rPr>
              <w:t>בהן עשינו שימוש</w:t>
            </w:r>
            <w:r>
              <w:rPr>
                <w:rFonts w:ascii="Tahoma" w:hAnsi="Tahoma" w:cs="Tahoma" w:hint="cs"/>
                <w:cs w:val="0"/>
              </w:rPr>
              <w:t xml:space="preserve"> והקוד הראשי שמחולק </w:t>
            </w:r>
            <w:r w:rsidR="00951CDD">
              <w:rPr>
                <w:rFonts w:ascii="Tahoma" w:hAnsi="Tahoma" w:cs="Tahoma" w:hint="cs"/>
                <w:cs w:val="0"/>
              </w:rPr>
              <w:t>לפתיחת דפדפן הפרלמנט של מדינת פינלנד</w:t>
            </w:r>
            <w:r>
              <w:rPr>
                <w:rFonts w:ascii="Tahoma" w:hAnsi="Tahoma" w:cs="Tahoma" w:hint="cs"/>
                <w:cs w:val="0"/>
              </w:rPr>
              <w:t xml:space="preserve">, </w:t>
            </w:r>
            <w:r w:rsidR="004C2CF8">
              <w:rPr>
                <w:rFonts w:ascii="Tahoma" w:hAnsi="Tahoma" w:cs="Tahoma" w:hint="cs"/>
                <w:cs w:val="0"/>
              </w:rPr>
              <w:t>יצירת הגדרות ומשתנים לצורך קובץ האקסל אליו יועבר כל המידע ו</w:t>
            </w:r>
            <w:r w:rsidR="00B647B3">
              <w:rPr>
                <w:rFonts w:ascii="Tahoma" w:hAnsi="Tahoma" w:cs="Tahoma" w:hint="cs"/>
                <w:cs w:val="0"/>
              </w:rPr>
              <w:t xml:space="preserve">הפעלת הפונקציה הראשית של קצירת המידע ע"י הזחלן </w:t>
            </w:r>
            <w:r w:rsidR="004C2CF8">
              <w:rPr>
                <w:rFonts w:ascii="Tahoma" w:hAnsi="Tahoma" w:cs="Tahoma" w:hint="cs"/>
                <w:cs w:val="0"/>
              </w:rPr>
              <w:t>ואחרי כל עמוד שמירת המידע בקובץ אקסל.</w:t>
            </w:r>
          </w:p>
        </w:tc>
      </w:tr>
      <w:tr w:rsidR="00FF7B1C" w:rsidRPr="00716F89" w14:paraId="4806092F" w14:textId="4AE03220" w:rsidTr="007E3259">
        <w:trPr>
          <w:trHeight w:val="966"/>
        </w:trPr>
        <w:tc>
          <w:tcPr>
            <w:tcW w:w="1584" w:type="dxa"/>
          </w:tcPr>
          <w:p w14:paraId="744D51F2" w14:textId="77777777" w:rsidR="00DF37C6" w:rsidRDefault="007E3259" w:rsidP="00FF7B1C">
            <w:pPr>
              <w:pStyle w:val="Heading1"/>
              <w:jc w:val="left"/>
              <w:rPr>
                <w:rFonts w:ascii="Tahoma" w:hAnsi="Tahoma" w:cs="Tahoma"/>
                <w:rtl w:val="0"/>
                <w:cs w:val="0"/>
              </w:rPr>
            </w:pPr>
            <w:r>
              <w:rPr>
                <w:rFonts w:ascii="Tahoma" w:hAnsi="Tahoma" w:cs="Tahoma" w:hint="cs"/>
                <w:cs w:val="0"/>
              </w:rPr>
              <w:t>תחילת הקוד ו</w:t>
            </w:r>
            <w:r w:rsidR="00F15226">
              <w:rPr>
                <w:rFonts w:ascii="Tahoma" w:hAnsi="Tahoma" w:cs="Tahoma" w:hint="cs"/>
                <w:cs w:val="0"/>
              </w:rPr>
              <w:t>פונקציית</w:t>
            </w:r>
          </w:p>
          <w:p w14:paraId="0519A45C" w14:textId="0E78A5A5" w:rsidR="00FF7B1C" w:rsidRPr="00716F89" w:rsidRDefault="00F15226" w:rsidP="00FF7B1C">
            <w:pPr>
              <w:pStyle w:val="Heading1"/>
              <w:jc w:val="left"/>
              <w:rPr>
                <w:rFonts w:ascii="Tahoma" w:hAnsi="Tahoma" w:cs="Tahoma"/>
                <w:cs w:val="0"/>
              </w:rPr>
            </w:pPr>
            <w:r>
              <w:rPr>
                <w:rFonts w:ascii="Tahoma" w:hAnsi="Tahoma" w:cs="Tahoma" w:hint="cs"/>
                <w:cs w:val="0"/>
              </w:rPr>
              <w:t xml:space="preserve"> </w:t>
            </w:r>
            <w:r>
              <w:rPr>
                <w:rFonts w:ascii="Tahoma" w:hAnsi="Tahoma" w:cs="Tahoma"/>
                <w:rtl w:val="0"/>
                <w:cs w:val="0"/>
              </w:rPr>
              <w:t xml:space="preserve"> main</w:t>
            </w:r>
            <w:r w:rsidR="00DF37C6">
              <w:rPr>
                <w:rFonts w:ascii="Tahoma" w:hAnsi="Tahoma" w:cs="Tahoma"/>
                <w:rtl w:val="0"/>
                <w:cs w:val="0"/>
              </w:rPr>
              <w:t xml:space="preserve"> </w:t>
            </w:r>
            <w:r>
              <w:rPr>
                <w:rFonts w:ascii="Tahoma" w:hAnsi="Tahoma" w:cs="Tahoma"/>
                <w:rtl w:val="0"/>
                <w:cs w:val="0"/>
              </w:rPr>
              <w:t>cr</w:t>
            </w:r>
            <w:r w:rsidR="002B7CC6">
              <w:rPr>
                <w:rFonts w:ascii="Tahoma" w:hAnsi="Tahoma" w:cs="Tahoma"/>
                <w:rtl w:val="0"/>
                <w:cs w:val="0"/>
              </w:rPr>
              <w:t>aw</w:t>
            </w:r>
            <w:r>
              <w:rPr>
                <w:rFonts w:ascii="Tahoma" w:hAnsi="Tahoma" w:cs="Tahoma"/>
                <w:rtl w:val="0"/>
                <w:cs w:val="0"/>
              </w:rPr>
              <w:t>ler</w:t>
            </w:r>
          </w:p>
        </w:tc>
        <w:tc>
          <w:tcPr>
            <w:tcW w:w="20" w:type="dxa"/>
          </w:tcPr>
          <w:p w14:paraId="43C30030" w14:textId="77777777" w:rsidR="00FF7B1C" w:rsidRPr="00716F89" w:rsidRDefault="00FF7B1C">
            <w:pPr>
              <w:rPr>
                <w:rFonts w:ascii="Tahoma" w:hAnsi="Tahoma" w:cs="Tahoma"/>
                <w:cs w:val="0"/>
              </w:rPr>
            </w:pPr>
          </w:p>
        </w:tc>
        <w:tc>
          <w:tcPr>
            <w:tcW w:w="8203" w:type="dxa"/>
          </w:tcPr>
          <w:p w14:paraId="18BFC6D9" w14:textId="735DF905" w:rsidR="007E3259" w:rsidRDefault="007E3259" w:rsidP="00033B54">
            <w:pPr>
              <w:pStyle w:val="a"/>
              <w:spacing w:after="0"/>
              <w:ind w:right="0"/>
              <w:rPr>
                <w:rFonts w:ascii="Tahoma" w:hAnsi="Tahoma" w:cs="Tahoma"/>
                <w:cs w:val="0"/>
              </w:rPr>
            </w:pPr>
            <w:r>
              <w:rPr>
                <w:rFonts w:ascii="Tahoma" w:hAnsi="Tahoma" w:cs="Tahoma" w:hint="cs"/>
                <w:cs w:val="0"/>
              </w:rPr>
              <w:t xml:space="preserve">עם תחילת הקוד הראשי, בעזרת ספריית </w:t>
            </w:r>
            <w:r>
              <w:rPr>
                <w:rFonts w:ascii="Tahoma" w:hAnsi="Tahoma" w:cs="Tahoma"/>
                <w:rtl w:val="0"/>
                <w:cs w:val="0"/>
              </w:rPr>
              <w:t>selenium</w:t>
            </w:r>
            <w:r>
              <w:rPr>
                <w:rFonts w:ascii="Tahoma" w:hAnsi="Tahoma" w:cs="Tahoma" w:hint="cs"/>
                <w:cs w:val="0"/>
              </w:rPr>
              <w:t xml:space="preserve"> הגדרנו כל מה שדרוש על מנת להנגיש את הדפדפן לזחלן שלנו. </w:t>
            </w:r>
          </w:p>
          <w:p w14:paraId="772734DE" w14:textId="241ED78E" w:rsidR="00026564" w:rsidRDefault="00026564" w:rsidP="00033B54">
            <w:pPr>
              <w:pStyle w:val="a"/>
              <w:spacing w:after="0"/>
              <w:ind w:right="0"/>
              <w:rPr>
                <w:rFonts w:ascii="Tahoma" w:hAnsi="Tahoma" w:cs="Tahoma"/>
                <w:rtl w:val="0"/>
              </w:rPr>
            </w:pPr>
            <w:r w:rsidRPr="00B67D82">
              <w:rPr>
                <w:rFonts w:ascii="Tahoma" w:hAnsi="Tahoma" w:cs="Tahoma" w:hint="cs"/>
                <w:cs w:val="0"/>
              </w:rPr>
              <w:t>לאחר מכן הגדרנו פתיחת קובץ אקסל חדש ומתוך הסוויטה שלו קראנו לפונקציה הראשית של הזחלן כך שכל המידע שלו יועבר באופן ישיר לדאטה פריים שלנו ולקובץ האקסל הסופי שיסכם את כל המידע שנקצור.</w:t>
            </w:r>
          </w:p>
          <w:p w14:paraId="6C97EA83" w14:textId="70BBC21A" w:rsidR="00B3227F" w:rsidRDefault="00F15226" w:rsidP="00033B54">
            <w:pPr>
              <w:pStyle w:val="a"/>
              <w:spacing w:after="0"/>
              <w:ind w:right="0"/>
              <w:rPr>
                <w:rFonts w:ascii="Tahoma" w:hAnsi="Tahoma" w:cs="Tahoma"/>
                <w:cs w:val="0"/>
              </w:rPr>
            </w:pPr>
            <w:r>
              <w:rPr>
                <w:rFonts w:ascii="Tahoma" w:hAnsi="Tahoma" w:cs="Tahoma" w:hint="cs"/>
              </w:rPr>
              <w:t>האופן בו הזחלן בקוד שלנו עובד הוא בעזרת פונקציה שקוראת לו להתחיל את העבודה על הדפדפן שהגדרנו לו</w:t>
            </w:r>
            <w:r w:rsidR="002737DC">
              <w:rPr>
                <w:rFonts w:ascii="Tahoma" w:hAnsi="Tahoma" w:cs="Tahoma" w:hint="cs"/>
              </w:rPr>
              <w:t xml:space="preserve"> (</w:t>
            </w:r>
            <w:r w:rsidR="002737DC">
              <w:rPr>
                <w:rFonts w:ascii="Tahoma" w:hAnsi="Tahoma" w:cs="Tahoma"/>
                <w:rtl w:val="0"/>
                <w:cs w:val="0"/>
              </w:rPr>
              <w:t xml:space="preserve">def </w:t>
            </w:r>
            <w:proofErr w:type="spellStart"/>
            <w:r w:rsidR="002737DC">
              <w:rPr>
                <w:rFonts w:ascii="Tahoma" w:hAnsi="Tahoma" w:cs="Tahoma"/>
                <w:rtl w:val="0"/>
                <w:cs w:val="0"/>
              </w:rPr>
              <w:t>MainCr</w:t>
            </w:r>
            <w:r w:rsidR="002B7CC6">
              <w:rPr>
                <w:rFonts w:ascii="Tahoma" w:hAnsi="Tahoma" w:cs="Tahoma"/>
                <w:rtl w:val="0"/>
                <w:cs w:val="0"/>
              </w:rPr>
              <w:t>aw</w:t>
            </w:r>
            <w:r w:rsidR="002737DC">
              <w:rPr>
                <w:rFonts w:ascii="Tahoma" w:hAnsi="Tahoma" w:cs="Tahoma"/>
                <w:rtl w:val="0"/>
                <w:cs w:val="0"/>
              </w:rPr>
              <w:t>ler</w:t>
            </w:r>
            <w:proofErr w:type="spellEnd"/>
            <w:r w:rsidR="002737DC">
              <w:rPr>
                <w:rFonts w:ascii="Tahoma" w:hAnsi="Tahoma" w:cs="Tahoma" w:hint="cs"/>
                <w:cs w:val="0"/>
              </w:rPr>
              <w:t>)</w:t>
            </w:r>
            <w:r w:rsidR="002944EF">
              <w:rPr>
                <w:rFonts w:ascii="Tahoma" w:hAnsi="Tahoma" w:cs="Tahoma" w:hint="cs"/>
                <w:cs w:val="0"/>
              </w:rPr>
              <w:t>. בתוכה ישנן לולאות כפולות</w:t>
            </w:r>
            <w:r>
              <w:rPr>
                <w:rFonts w:ascii="Tahoma" w:hAnsi="Tahoma" w:cs="Tahoma" w:hint="cs"/>
              </w:rPr>
              <w:t xml:space="preserve"> </w:t>
            </w:r>
            <w:r w:rsidR="002944EF">
              <w:rPr>
                <w:rFonts w:ascii="Tahoma" w:hAnsi="Tahoma" w:cs="Tahoma" w:hint="cs"/>
              </w:rPr>
              <w:t>שמ</w:t>
            </w:r>
            <w:r>
              <w:rPr>
                <w:rFonts w:ascii="Tahoma" w:hAnsi="Tahoma" w:cs="Tahoma" w:hint="cs"/>
              </w:rPr>
              <w:t>פע</w:t>
            </w:r>
            <w:r w:rsidR="002944EF">
              <w:rPr>
                <w:rFonts w:ascii="Tahoma" w:hAnsi="Tahoma" w:cs="Tahoma" w:hint="cs"/>
              </w:rPr>
              <w:t>י</w:t>
            </w:r>
            <w:r>
              <w:rPr>
                <w:rFonts w:ascii="Tahoma" w:hAnsi="Tahoma" w:cs="Tahoma" w:hint="cs"/>
              </w:rPr>
              <w:t>ל</w:t>
            </w:r>
            <w:r w:rsidR="002944EF">
              <w:rPr>
                <w:rFonts w:ascii="Tahoma" w:hAnsi="Tahoma" w:cs="Tahoma" w:hint="cs"/>
              </w:rPr>
              <w:t>ו</w:t>
            </w:r>
            <w:r>
              <w:rPr>
                <w:rFonts w:ascii="Tahoma" w:hAnsi="Tahoma" w:cs="Tahoma" w:hint="cs"/>
              </w:rPr>
              <w:t>ת פונקציות פנימיות עיקריות שלכל אחת מהן ישנה מטרה אחרת בקצירת המידע.</w:t>
            </w:r>
            <w:r w:rsidR="00033B54">
              <w:rPr>
                <w:rFonts w:ascii="Tahoma" w:hAnsi="Tahoma" w:cs="Tahoma" w:hint="cs"/>
                <w:cs w:val="0"/>
              </w:rPr>
              <w:t xml:space="preserve"> </w:t>
            </w:r>
          </w:p>
          <w:p w14:paraId="784BD091" w14:textId="77777777" w:rsidR="002944EF" w:rsidRDefault="002944EF" w:rsidP="00033B54">
            <w:pPr>
              <w:pStyle w:val="a"/>
              <w:spacing w:after="0"/>
              <w:ind w:right="0"/>
              <w:rPr>
                <w:rFonts w:ascii="Tahoma" w:hAnsi="Tahoma" w:cs="Tahoma"/>
                <w:rtl w:val="0"/>
                <w:cs w:val="0"/>
              </w:rPr>
            </w:pPr>
            <w:r>
              <w:rPr>
                <w:rFonts w:ascii="Tahoma" w:hAnsi="Tahoma" w:cs="Tahoma" w:hint="cs"/>
                <w:cs w:val="0"/>
              </w:rPr>
              <w:t>המטרה של הלולאות היא לקצור מכל עמוד ועמוד באתר את כל המידע על חברי הפרלמנט הנמצאים בו</w:t>
            </w:r>
            <w:r w:rsidR="007F2F8C">
              <w:rPr>
                <w:rFonts w:ascii="Tahoma" w:hAnsi="Tahoma" w:cs="Tahoma" w:hint="cs"/>
                <w:cs w:val="0"/>
              </w:rPr>
              <w:t xml:space="preserve"> בכך שהוא יוצר בתחילת העבודה רשימה של כל חברי הפרלמנט הנמצאים באותו עמוד ספציפי ורץ על כולם. בסוף הפעילות בעמוד הוא יעבור לעבוד הבא ויחזור על פעולתו.</w:t>
            </w:r>
          </w:p>
          <w:p w14:paraId="644862E0" w14:textId="109FE564" w:rsidR="009307CC" w:rsidRPr="009217C1" w:rsidRDefault="009307CC" w:rsidP="00033B54">
            <w:pPr>
              <w:pStyle w:val="a"/>
              <w:spacing w:after="0"/>
              <w:ind w:right="0"/>
              <w:rPr>
                <w:rFonts w:ascii="Tahoma" w:hAnsi="Tahoma" w:cs="Tahoma"/>
                <w:cs w:val="0"/>
              </w:rPr>
            </w:pPr>
            <w:r>
              <w:rPr>
                <w:rFonts w:ascii="Tahoma" w:hAnsi="Tahoma" w:cs="Tahoma" w:hint="cs"/>
                <w:cs w:val="0"/>
              </w:rPr>
              <w:t>אופן שמירת המידע על כל חבר פרלמנט מתבצע בעזרת רשימה אליה כל המידע על אותו חבר פרלמנט יוכנס ובסוף אותה רשימה תוכנס כשורה (תצפית) לדאטה פריים שלנו ולקובץ האקסל.</w:t>
            </w:r>
          </w:p>
        </w:tc>
      </w:tr>
      <w:tr w:rsidR="00FF7B1C" w:rsidRPr="00716F89" w14:paraId="2BAB29CD" w14:textId="299E14EF" w:rsidTr="008A3CB1">
        <w:trPr>
          <w:trHeight w:val="1236"/>
        </w:trPr>
        <w:tc>
          <w:tcPr>
            <w:tcW w:w="1584" w:type="dxa"/>
          </w:tcPr>
          <w:p w14:paraId="2A9B39CD" w14:textId="2020829E" w:rsidR="00FF7B1C" w:rsidRPr="00DF37C6" w:rsidRDefault="007F2F8C" w:rsidP="00FF7B1C">
            <w:pPr>
              <w:pStyle w:val="Heading1"/>
              <w:jc w:val="left"/>
              <w:rPr>
                <w:rFonts w:ascii="Tahoma" w:hAnsi="Tahoma" w:cs="Tahoma"/>
                <w:rtl w:val="0"/>
                <w:cs w:val="0"/>
              </w:rPr>
            </w:pPr>
            <w:r>
              <w:rPr>
                <w:rFonts w:ascii="Tahoma" w:hAnsi="Tahoma" w:cs="Tahoma" w:hint="cs"/>
                <w:cs w:val="0"/>
                <w:lang w:val="he-IL"/>
              </w:rPr>
              <w:t xml:space="preserve">פונקציית </w:t>
            </w:r>
            <w:r w:rsidR="00DF37C6" w:rsidRPr="00DF37C6">
              <w:rPr>
                <w:rFonts w:ascii="Tahoma" w:hAnsi="Tahoma" w:cs="Tahoma"/>
                <w:rtl w:val="0"/>
                <w:cs w:val="0"/>
                <w:lang w:val="he-IL"/>
              </w:rPr>
              <w:t>Main</w:t>
            </w:r>
            <w:r w:rsidR="00DF37C6">
              <w:rPr>
                <w:rFonts w:ascii="Tahoma" w:hAnsi="Tahoma" w:cs="Tahoma" w:hint="cs"/>
                <w:rtl w:val="0"/>
                <w:cs w:val="0"/>
                <w:lang w:val="he-IL"/>
              </w:rPr>
              <w:t xml:space="preserve"> </w:t>
            </w:r>
            <w:r w:rsidR="00DF37C6" w:rsidRPr="00DF37C6">
              <w:rPr>
                <w:rFonts w:ascii="Tahoma" w:hAnsi="Tahoma" w:cs="Tahoma"/>
                <w:rtl w:val="0"/>
                <w:cs w:val="0"/>
                <w:lang w:val="he-IL"/>
              </w:rPr>
              <w:t>Info</w:t>
            </w:r>
            <w:r w:rsidR="00DF37C6">
              <w:rPr>
                <w:rFonts w:ascii="Tahoma" w:hAnsi="Tahoma" w:cs="Tahoma" w:hint="cs"/>
                <w:rtl w:val="0"/>
                <w:cs w:val="0"/>
                <w:lang w:val="he-IL"/>
              </w:rPr>
              <w:t xml:space="preserve"> </w:t>
            </w:r>
            <w:r w:rsidR="00DF37C6" w:rsidRPr="00DF37C6">
              <w:rPr>
                <w:rFonts w:ascii="Tahoma" w:hAnsi="Tahoma" w:cs="Tahoma"/>
                <w:rtl w:val="0"/>
                <w:cs w:val="0"/>
                <w:lang w:val="he-IL"/>
              </w:rPr>
              <w:t>Retrieve</w:t>
            </w:r>
          </w:p>
        </w:tc>
        <w:tc>
          <w:tcPr>
            <w:tcW w:w="20" w:type="dxa"/>
          </w:tcPr>
          <w:p w14:paraId="20052C44" w14:textId="77777777" w:rsidR="00FF7B1C" w:rsidRPr="00716F89" w:rsidRDefault="00FF7B1C">
            <w:pPr>
              <w:rPr>
                <w:rFonts w:ascii="Tahoma" w:hAnsi="Tahoma" w:cs="Tahoma"/>
                <w:cs w:val="0"/>
              </w:rPr>
            </w:pPr>
          </w:p>
        </w:tc>
        <w:tc>
          <w:tcPr>
            <w:tcW w:w="8203" w:type="dxa"/>
          </w:tcPr>
          <w:p w14:paraId="43DF4D21" w14:textId="77777777" w:rsidR="00CE3441" w:rsidRDefault="00807825" w:rsidP="00CF3566">
            <w:pPr>
              <w:spacing w:after="0"/>
              <w:rPr>
                <w:rFonts w:ascii="Tahoma" w:eastAsiaTheme="minorEastAsia" w:hAnsi="Tahoma" w:cs="Tahoma"/>
                <w:cs w:val="0"/>
              </w:rPr>
            </w:pPr>
            <w:r>
              <w:rPr>
                <w:rFonts w:ascii="Tahoma" w:eastAsiaTheme="minorEastAsia" w:hAnsi="Tahoma" w:cs="Tahoma" w:hint="cs"/>
                <w:cs w:val="0"/>
              </w:rPr>
              <w:t>המטרה של פונקציה זו היא לקצור את כל המידע הראשוני הנגיש על חבר הפרלמנט ולהכניסו לרשימה.</w:t>
            </w:r>
          </w:p>
          <w:p w14:paraId="203887FC" w14:textId="77777777" w:rsidR="00807825" w:rsidRDefault="00807825" w:rsidP="00CF3566">
            <w:pPr>
              <w:spacing w:after="0"/>
              <w:rPr>
                <w:rFonts w:ascii="Tahoma" w:eastAsiaTheme="minorEastAsia" w:hAnsi="Tahoma" w:cs="Tahoma"/>
                <w:cs w:val="0"/>
              </w:rPr>
            </w:pPr>
            <w:r>
              <w:rPr>
                <w:rFonts w:ascii="Tahoma" w:eastAsiaTheme="minorEastAsia" w:hAnsi="Tahoma" w:cs="Tahoma" w:hint="cs"/>
                <w:cs w:val="0"/>
              </w:rPr>
              <w:t xml:space="preserve">המידע שפונקציה זו קוצרת הוא שם חבר הפרלמנט, המדינה לה משתייך והקישור לדף הראשי של חבר הפרלמנט. כל פרטי המידע הללו קיימים עבור כל חברי הפרלמנט ולכן הם לא מוגדרים בתוך </w:t>
            </w:r>
            <w:r>
              <w:rPr>
                <w:rFonts w:ascii="Tahoma" w:eastAsiaTheme="minorEastAsia" w:hAnsi="Tahoma" w:cs="Tahoma"/>
                <w:rtl w:val="0"/>
                <w:cs w:val="0"/>
              </w:rPr>
              <w:t>try</w:t>
            </w:r>
            <w:r>
              <w:rPr>
                <w:rFonts w:ascii="Tahoma" w:eastAsiaTheme="minorEastAsia" w:hAnsi="Tahoma" w:cs="Tahoma" w:hint="cs"/>
                <w:cs w:val="0"/>
              </w:rPr>
              <w:t xml:space="preserve"> ו-</w:t>
            </w:r>
            <w:r>
              <w:rPr>
                <w:rFonts w:ascii="Tahoma" w:eastAsiaTheme="minorEastAsia" w:hAnsi="Tahoma" w:cs="Tahoma"/>
                <w:rtl w:val="0"/>
                <w:cs w:val="0"/>
              </w:rPr>
              <w:t>except</w:t>
            </w:r>
            <w:r>
              <w:rPr>
                <w:rFonts w:ascii="Tahoma" w:eastAsiaTheme="minorEastAsia" w:hAnsi="Tahoma" w:cs="Tahoma" w:hint="cs"/>
                <w:cs w:val="0"/>
              </w:rPr>
              <w:t>.</w:t>
            </w:r>
          </w:p>
          <w:p w14:paraId="71CEF573" w14:textId="0319DAA1" w:rsidR="00807825" w:rsidRPr="002500B7" w:rsidRDefault="00807825" w:rsidP="00CF3566">
            <w:pPr>
              <w:spacing w:after="0"/>
              <w:rPr>
                <w:rFonts w:ascii="Tahoma" w:eastAsiaTheme="minorEastAsia" w:hAnsi="Tahoma" w:cs="Tahoma"/>
                <w:cs w:val="0"/>
              </w:rPr>
            </w:pPr>
            <w:r>
              <w:rPr>
                <w:rFonts w:ascii="Tahoma" w:eastAsiaTheme="minorEastAsia" w:hAnsi="Tahoma" w:cs="Tahoma" w:hint="cs"/>
                <w:cs w:val="0"/>
              </w:rPr>
              <w:t xml:space="preserve">מידע נוסף שנקצר בפונקציה זו הוא </w:t>
            </w:r>
            <w:r w:rsidR="004B0A95">
              <w:rPr>
                <w:rFonts w:ascii="Tahoma" w:eastAsiaTheme="minorEastAsia" w:hAnsi="Tahoma" w:cs="Tahoma" w:hint="cs"/>
                <w:cs w:val="0"/>
              </w:rPr>
              <w:t xml:space="preserve">מספר טלפון, כתובת אימייל ודף בית חיצוני ראשי של חבר הפרלמנט אך בשל העובדה שמידע זה לא קיים עבור כל חברי הפרלמנט הבקשה לקצירת מידע זה הוכנסה בקוד לתוך </w:t>
            </w:r>
            <w:r w:rsidR="004B0A95">
              <w:rPr>
                <w:rFonts w:ascii="Tahoma" w:eastAsiaTheme="minorEastAsia" w:hAnsi="Tahoma" w:cs="Tahoma"/>
                <w:rtl w:val="0"/>
                <w:cs w:val="0"/>
              </w:rPr>
              <w:t>try</w:t>
            </w:r>
            <w:r w:rsidR="004B0A95">
              <w:rPr>
                <w:rFonts w:ascii="Tahoma" w:eastAsiaTheme="minorEastAsia" w:hAnsi="Tahoma" w:cs="Tahoma" w:hint="cs"/>
                <w:cs w:val="0"/>
              </w:rPr>
              <w:t xml:space="preserve"> ובמידה ומידע זה לא קיים, במסגרת </w:t>
            </w:r>
            <w:r w:rsidR="004B0A95">
              <w:rPr>
                <w:rFonts w:ascii="Tahoma" w:eastAsiaTheme="minorEastAsia" w:hAnsi="Tahoma" w:cs="Tahoma"/>
                <w:rtl w:val="0"/>
                <w:cs w:val="0"/>
              </w:rPr>
              <w:t>except</w:t>
            </w:r>
            <w:r w:rsidR="004B0A95">
              <w:rPr>
                <w:rFonts w:ascii="Tahoma" w:eastAsiaTheme="minorEastAsia" w:hAnsi="Tahoma" w:cs="Tahoma" w:hint="cs"/>
                <w:cs w:val="0"/>
              </w:rPr>
              <w:t xml:space="preserve"> יוכנס לרשימה במקום "המידע לא זמין".</w:t>
            </w:r>
          </w:p>
        </w:tc>
      </w:tr>
      <w:tr w:rsidR="00FF7B1C" w:rsidRPr="00716F89" w14:paraId="59A3ACB2" w14:textId="7FB8C68B" w:rsidTr="008A3CB1">
        <w:trPr>
          <w:trHeight w:val="777"/>
        </w:trPr>
        <w:tc>
          <w:tcPr>
            <w:tcW w:w="1584" w:type="dxa"/>
          </w:tcPr>
          <w:p w14:paraId="606F5C09" w14:textId="20F363A9" w:rsidR="00FF7B1C" w:rsidRPr="00C5613B" w:rsidRDefault="002B723C" w:rsidP="002B723C">
            <w:pPr>
              <w:pStyle w:val="Heading1"/>
              <w:jc w:val="left"/>
              <w:rPr>
                <w:rFonts w:ascii="Tahoma" w:hAnsi="Tahoma" w:cs="Tahoma"/>
                <w:rtl w:val="0"/>
                <w:cs w:val="0"/>
              </w:rPr>
            </w:pPr>
            <w:r w:rsidRPr="00C5613B">
              <w:rPr>
                <w:rFonts w:ascii="Tahoma" w:hAnsi="Tahoma" w:cs="Tahoma" w:hint="cs"/>
                <w:cs w:val="0"/>
                <w:lang w:val="he-IL"/>
              </w:rPr>
              <w:t xml:space="preserve">פונקציית </w:t>
            </w:r>
            <w:r w:rsidRPr="00C5613B">
              <w:rPr>
                <w:rFonts w:ascii="Tahoma" w:hAnsi="Tahoma" w:cs="Tahoma"/>
                <w:rtl w:val="0"/>
                <w:cs w:val="0"/>
              </w:rPr>
              <w:t>CV info retrieve</w:t>
            </w:r>
          </w:p>
        </w:tc>
        <w:tc>
          <w:tcPr>
            <w:tcW w:w="20" w:type="dxa"/>
          </w:tcPr>
          <w:p w14:paraId="2B2AB8D0" w14:textId="77777777" w:rsidR="00FF7B1C" w:rsidRPr="00716F89" w:rsidRDefault="00FF7B1C">
            <w:pPr>
              <w:rPr>
                <w:rFonts w:ascii="Tahoma" w:hAnsi="Tahoma" w:cs="Tahoma"/>
                <w:cs w:val="0"/>
              </w:rPr>
            </w:pPr>
          </w:p>
        </w:tc>
        <w:tc>
          <w:tcPr>
            <w:tcW w:w="8203" w:type="dxa"/>
          </w:tcPr>
          <w:p w14:paraId="28F30A44" w14:textId="61A08FDE" w:rsidR="003962F8" w:rsidRDefault="003962F8" w:rsidP="003962F8">
            <w:pPr>
              <w:spacing w:after="0"/>
              <w:rPr>
                <w:rFonts w:ascii="Tahoma" w:eastAsiaTheme="minorEastAsia" w:hAnsi="Tahoma" w:cs="Tahoma"/>
                <w:cs w:val="0"/>
              </w:rPr>
            </w:pPr>
            <w:r>
              <w:rPr>
                <w:rFonts w:ascii="Tahoma" w:eastAsiaTheme="minorEastAsia" w:hAnsi="Tahoma" w:cs="Tahoma" w:hint="cs"/>
                <w:cs w:val="0"/>
              </w:rPr>
              <w:t xml:space="preserve">המטרה של פונקציה זו היא לקצור את המידע הקשור לקורות החיים של חבר הפרלמנט ולהכניסו לרשימה. </w:t>
            </w:r>
          </w:p>
          <w:p w14:paraId="0735FE2F" w14:textId="0331EB6B" w:rsidR="0084379E" w:rsidRDefault="003962F8" w:rsidP="003962F8">
            <w:pPr>
              <w:spacing w:after="0"/>
              <w:rPr>
                <w:rFonts w:ascii="Tahoma" w:eastAsiaTheme="minorEastAsia" w:hAnsi="Tahoma" w:cs="Tahoma"/>
                <w:cs w:val="0"/>
              </w:rPr>
            </w:pPr>
            <w:r>
              <w:rPr>
                <w:rFonts w:ascii="Tahoma" w:eastAsiaTheme="minorEastAsia" w:hAnsi="Tahoma" w:cs="Tahoma" w:hint="cs"/>
                <w:cs w:val="0"/>
              </w:rPr>
              <w:t>פונקציה זו</w:t>
            </w:r>
            <w:r w:rsidR="000C4747">
              <w:rPr>
                <w:rFonts w:ascii="Tahoma" w:eastAsiaTheme="minorEastAsia" w:hAnsi="Tahoma" w:cs="Tahoma" w:hint="cs"/>
                <w:cs w:val="0"/>
              </w:rPr>
              <w:t xml:space="preserve"> פועלת בשלושה מישורים</w:t>
            </w:r>
            <w:r w:rsidR="00D03D02">
              <w:rPr>
                <w:rFonts w:ascii="Tahoma" w:eastAsiaTheme="minorEastAsia" w:hAnsi="Tahoma" w:cs="Tahoma" w:hint="cs"/>
                <w:cs w:val="0"/>
              </w:rPr>
              <w:t xml:space="preserve"> (כולם תחת </w:t>
            </w:r>
            <w:r w:rsidR="00D03D02">
              <w:rPr>
                <w:rFonts w:ascii="Tahoma" w:eastAsiaTheme="minorEastAsia" w:hAnsi="Tahoma" w:cs="Tahoma"/>
                <w:rtl w:val="0"/>
                <w:cs w:val="0"/>
              </w:rPr>
              <w:t>try</w:t>
            </w:r>
            <w:r w:rsidR="00D03D02">
              <w:rPr>
                <w:rFonts w:ascii="Tahoma" w:eastAsiaTheme="minorEastAsia" w:hAnsi="Tahoma" w:cs="Tahoma" w:hint="cs"/>
                <w:cs w:val="0"/>
              </w:rPr>
              <w:t xml:space="preserve"> ו-</w:t>
            </w:r>
            <w:r w:rsidR="00D03D02">
              <w:rPr>
                <w:rFonts w:ascii="Tahoma" w:eastAsiaTheme="minorEastAsia" w:hAnsi="Tahoma" w:cs="Tahoma"/>
                <w:rtl w:val="0"/>
                <w:cs w:val="0"/>
              </w:rPr>
              <w:t>except</w:t>
            </w:r>
            <w:r w:rsidR="00D03D02">
              <w:rPr>
                <w:rFonts w:ascii="Tahoma" w:eastAsiaTheme="minorEastAsia" w:hAnsi="Tahoma" w:cs="Tahoma" w:hint="cs"/>
                <w:cs w:val="0"/>
              </w:rPr>
              <w:t>)</w:t>
            </w:r>
            <w:r w:rsidR="0084379E">
              <w:rPr>
                <w:rFonts w:ascii="Tahoma" w:eastAsiaTheme="minorEastAsia" w:hAnsi="Tahoma" w:cs="Tahoma" w:hint="cs"/>
                <w:cs w:val="0"/>
              </w:rPr>
              <w:t>:</w:t>
            </w:r>
            <w:r w:rsidR="000C4747">
              <w:rPr>
                <w:rFonts w:ascii="Tahoma" w:eastAsiaTheme="minorEastAsia" w:hAnsi="Tahoma" w:cs="Tahoma" w:hint="cs"/>
                <w:cs w:val="0"/>
              </w:rPr>
              <w:t xml:space="preserve"> </w:t>
            </w:r>
          </w:p>
          <w:p w14:paraId="32F5D8FB" w14:textId="26553F1C" w:rsidR="0084379E" w:rsidRPr="00723356" w:rsidRDefault="000C4747" w:rsidP="0084379E">
            <w:pPr>
              <w:pStyle w:val="ListParagraph"/>
              <w:numPr>
                <w:ilvl w:val="0"/>
                <w:numId w:val="5"/>
              </w:numPr>
              <w:spacing w:after="0"/>
              <w:rPr>
                <w:rFonts w:ascii="Tahoma" w:eastAsiaTheme="minorEastAsia" w:hAnsi="Tahoma" w:cs="Tahoma"/>
                <w:rtl w:val="0"/>
                <w:cs w:val="0"/>
              </w:rPr>
            </w:pPr>
            <w:r w:rsidRPr="00723356">
              <w:rPr>
                <w:rFonts w:ascii="Tahoma" w:eastAsiaTheme="minorEastAsia" w:hAnsi="Tahoma" w:cs="Tahoma" w:hint="cs"/>
                <w:cs w:val="0"/>
              </w:rPr>
              <w:t>היא מחפשת מידע הקשור לקורות חייו של חבר הפרלמנט באזורים שונים של הדפדפן</w:t>
            </w:r>
            <w:r w:rsidR="00D03D02" w:rsidRPr="00723356">
              <w:rPr>
                <w:rFonts w:ascii="Tahoma" w:eastAsiaTheme="minorEastAsia" w:hAnsi="Tahoma" w:cs="Tahoma" w:hint="cs"/>
                <w:cs w:val="0"/>
              </w:rPr>
              <w:t xml:space="preserve">. חלק מהמידע קיים בחלקו העליון של הדפדפן וחלקו קיים תחת לשונית </w:t>
            </w:r>
            <w:r w:rsidR="00D03D02" w:rsidRPr="00723356">
              <w:rPr>
                <w:rFonts w:ascii="Tahoma" w:eastAsiaTheme="minorEastAsia" w:hAnsi="Tahoma" w:cs="Tahoma" w:hint="cs"/>
                <w:rtl w:val="0"/>
                <w:cs w:val="0"/>
              </w:rPr>
              <w:t>CV</w:t>
            </w:r>
            <w:r w:rsidR="00D03D02" w:rsidRPr="00723356">
              <w:rPr>
                <w:rFonts w:ascii="Tahoma" w:eastAsiaTheme="minorEastAsia" w:hAnsi="Tahoma" w:cs="Tahoma" w:hint="cs"/>
                <w:cs w:val="0"/>
              </w:rPr>
              <w:t xml:space="preserve"> הדורשת הקלקה לצורך חשיפת המידע.</w:t>
            </w:r>
            <w:r w:rsidR="00CB22CE" w:rsidRPr="00723356">
              <w:rPr>
                <w:rFonts w:ascii="Tahoma" w:eastAsiaTheme="minorEastAsia" w:hAnsi="Tahoma" w:cs="Tahoma" w:hint="cs"/>
                <w:cs w:val="0"/>
              </w:rPr>
              <w:t xml:space="preserve"> בין היתר, המידע שהפונקציה מנסה לקצור הוא </w:t>
            </w:r>
            <w:r w:rsidR="00EA2A59" w:rsidRPr="00723356">
              <w:rPr>
                <w:rFonts w:ascii="Tahoma" w:eastAsiaTheme="minorEastAsia" w:hAnsi="Tahoma" w:cs="Tahoma" w:hint="cs"/>
                <w:cs w:val="0"/>
              </w:rPr>
              <w:t>מקצוע, שנת ומקום לידה, השכלה, תפקידים מוניציפליים.</w:t>
            </w:r>
          </w:p>
          <w:p w14:paraId="0E72D6BB" w14:textId="284835FE" w:rsidR="0084379E" w:rsidRDefault="000C4747" w:rsidP="0084379E">
            <w:pPr>
              <w:pStyle w:val="ListParagraph"/>
              <w:numPr>
                <w:ilvl w:val="0"/>
                <w:numId w:val="5"/>
              </w:numPr>
              <w:spacing w:after="0"/>
              <w:rPr>
                <w:rFonts w:ascii="Tahoma" w:eastAsiaTheme="minorEastAsia" w:hAnsi="Tahoma" w:cs="Tahoma"/>
                <w:rtl w:val="0"/>
                <w:cs w:val="0"/>
              </w:rPr>
            </w:pPr>
            <w:r w:rsidRPr="0084379E">
              <w:rPr>
                <w:rFonts w:ascii="Tahoma" w:eastAsiaTheme="minorEastAsia" w:hAnsi="Tahoma" w:cs="Tahoma" w:hint="cs"/>
                <w:cs w:val="0"/>
              </w:rPr>
              <w:t>במיד</w:t>
            </w:r>
            <w:r w:rsidR="0084379E">
              <w:rPr>
                <w:rFonts w:ascii="Tahoma" w:eastAsiaTheme="minorEastAsia" w:hAnsi="Tahoma" w:cs="Tahoma" w:hint="cs"/>
                <w:cs w:val="0"/>
              </w:rPr>
              <w:t>ה</w:t>
            </w:r>
            <w:r w:rsidRPr="0084379E">
              <w:rPr>
                <w:rFonts w:ascii="Tahoma" w:eastAsiaTheme="minorEastAsia" w:hAnsi="Tahoma" w:cs="Tahoma" w:hint="cs"/>
                <w:cs w:val="0"/>
              </w:rPr>
              <w:t xml:space="preserve"> </w:t>
            </w:r>
            <w:r w:rsidR="00077904">
              <w:rPr>
                <w:rFonts w:ascii="Tahoma" w:eastAsiaTheme="minorEastAsia" w:hAnsi="Tahoma" w:cs="Tahoma" w:hint="cs"/>
                <w:cs w:val="0"/>
              </w:rPr>
              <w:t>והפונקציה מצאה</w:t>
            </w:r>
            <w:r w:rsidRPr="0084379E">
              <w:rPr>
                <w:rFonts w:ascii="Tahoma" w:eastAsiaTheme="minorEastAsia" w:hAnsi="Tahoma" w:cs="Tahoma" w:hint="cs"/>
                <w:cs w:val="0"/>
              </w:rPr>
              <w:t xml:space="preserve"> </w:t>
            </w:r>
            <w:r w:rsidR="0084379E">
              <w:rPr>
                <w:rFonts w:ascii="Tahoma" w:eastAsiaTheme="minorEastAsia" w:hAnsi="Tahoma" w:cs="Tahoma" w:hint="cs"/>
                <w:cs w:val="0"/>
              </w:rPr>
              <w:t xml:space="preserve">מידע על </w:t>
            </w:r>
            <w:r w:rsidR="00077904">
              <w:rPr>
                <w:rFonts w:ascii="Tahoma" w:eastAsiaTheme="minorEastAsia" w:hAnsi="Tahoma" w:cs="Tahoma" w:hint="cs"/>
                <w:cs w:val="0"/>
              </w:rPr>
              <w:t xml:space="preserve">קורות החיים של </w:t>
            </w:r>
            <w:r w:rsidR="0084379E">
              <w:rPr>
                <w:rFonts w:ascii="Tahoma" w:eastAsiaTheme="minorEastAsia" w:hAnsi="Tahoma" w:cs="Tahoma" w:hint="cs"/>
                <w:cs w:val="0"/>
              </w:rPr>
              <w:t xml:space="preserve">חבר הפרלמנט, </w:t>
            </w:r>
            <w:r w:rsidRPr="0084379E">
              <w:rPr>
                <w:rFonts w:ascii="Tahoma" w:eastAsiaTheme="minorEastAsia" w:hAnsi="Tahoma" w:cs="Tahoma" w:hint="cs"/>
                <w:cs w:val="0"/>
              </w:rPr>
              <w:t>היא מתרגמת אות</w:t>
            </w:r>
            <w:r w:rsidR="00077904">
              <w:rPr>
                <w:rFonts w:ascii="Tahoma" w:eastAsiaTheme="minorEastAsia" w:hAnsi="Tahoma" w:cs="Tahoma" w:hint="cs"/>
                <w:cs w:val="0"/>
              </w:rPr>
              <w:t>ו</w:t>
            </w:r>
            <w:r w:rsidRPr="0084379E">
              <w:rPr>
                <w:rFonts w:ascii="Tahoma" w:eastAsiaTheme="minorEastAsia" w:hAnsi="Tahoma" w:cs="Tahoma" w:hint="cs"/>
                <w:cs w:val="0"/>
              </w:rPr>
              <w:t xml:space="preserve"> לאנגלית (מפינית) </w:t>
            </w:r>
            <w:r w:rsidR="0084379E">
              <w:rPr>
                <w:rFonts w:ascii="Tahoma" w:eastAsiaTheme="minorEastAsia" w:hAnsi="Tahoma" w:cs="Tahoma" w:hint="cs"/>
                <w:cs w:val="0"/>
              </w:rPr>
              <w:t xml:space="preserve">בעזרת קריאה לפונקציית </w:t>
            </w:r>
            <w:proofErr w:type="spellStart"/>
            <w:r w:rsidR="0084379E">
              <w:rPr>
                <w:rFonts w:ascii="Tahoma" w:eastAsiaTheme="minorEastAsia" w:hAnsi="Tahoma" w:cs="Tahoma"/>
                <w:rtl w:val="0"/>
                <w:cs w:val="0"/>
              </w:rPr>
              <w:t>EnglishAPI</w:t>
            </w:r>
            <w:proofErr w:type="spellEnd"/>
            <w:r w:rsidR="0084379E">
              <w:rPr>
                <w:rFonts w:ascii="Tahoma" w:eastAsiaTheme="minorEastAsia" w:hAnsi="Tahoma" w:cs="Tahoma" w:hint="cs"/>
                <w:cs w:val="0"/>
              </w:rPr>
              <w:t>.</w:t>
            </w:r>
          </w:p>
          <w:p w14:paraId="754C2710" w14:textId="61ADB3B5" w:rsidR="00077904" w:rsidRDefault="00077904" w:rsidP="00077904">
            <w:pPr>
              <w:pStyle w:val="ListParagraph"/>
              <w:spacing w:after="0"/>
              <w:rPr>
                <w:rFonts w:ascii="Tahoma" w:eastAsiaTheme="minorEastAsia" w:hAnsi="Tahoma" w:cs="Tahoma"/>
                <w:rtl w:val="0"/>
                <w:cs w:val="0"/>
              </w:rPr>
            </w:pPr>
            <w:r>
              <w:rPr>
                <w:rFonts w:ascii="Tahoma" w:eastAsiaTheme="minorEastAsia" w:hAnsi="Tahoma" w:cs="Tahoma" w:hint="cs"/>
                <w:cs w:val="0"/>
              </w:rPr>
              <w:lastRenderedPageBreak/>
              <w:t xml:space="preserve">פונקציה זו מתרגמת את המידע באמצעות ספריית </w:t>
            </w:r>
            <w:proofErr w:type="spellStart"/>
            <w:r>
              <w:rPr>
                <w:rFonts w:ascii="Tahoma" w:eastAsiaTheme="minorEastAsia" w:hAnsi="Tahoma" w:cs="Tahoma"/>
                <w:rtl w:val="0"/>
                <w:cs w:val="0"/>
              </w:rPr>
              <w:t>googletrans</w:t>
            </w:r>
            <w:proofErr w:type="spellEnd"/>
            <w:r>
              <w:rPr>
                <w:rFonts w:ascii="Tahoma" w:eastAsiaTheme="minorEastAsia" w:hAnsi="Tahoma" w:cs="Tahoma" w:hint="cs"/>
                <w:cs w:val="0"/>
              </w:rPr>
              <w:t xml:space="preserve"> ומוסיפה לרשימה את התרגום של אותו </w:t>
            </w:r>
            <w:r w:rsidR="00C10EE9">
              <w:rPr>
                <w:rFonts w:ascii="Tahoma" w:eastAsiaTheme="minorEastAsia" w:hAnsi="Tahoma" w:cs="Tahoma" w:hint="cs"/>
                <w:cs w:val="0"/>
              </w:rPr>
              <w:t xml:space="preserve">פרק </w:t>
            </w:r>
            <w:r>
              <w:rPr>
                <w:rFonts w:ascii="Tahoma" w:eastAsiaTheme="minorEastAsia" w:hAnsi="Tahoma" w:cs="Tahoma" w:hint="cs"/>
                <w:cs w:val="0"/>
              </w:rPr>
              <w:t>מידע</w:t>
            </w:r>
            <w:r w:rsidR="00C10EE9">
              <w:rPr>
                <w:rFonts w:ascii="Tahoma" w:eastAsiaTheme="minorEastAsia" w:hAnsi="Tahoma" w:cs="Tahoma" w:hint="cs"/>
                <w:cs w:val="0"/>
              </w:rPr>
              <w:t xml:space="preserve"> בצמוד אליו</w:t>
            </w:r>
            <w:r>
              <w:rPr>
                <w:rFonts w:ascii="Tahoma" w:eastAsiaTheme="minorEastAsia" w:hAnsi="Tahoma" w:cs="Tahoma" w:hint="cs"/>
                <w:cs w:val="0"/>
              </w:rPr>
              <w:t>.</w:t>
            </w:r>
          </w:p>
          <w:p w14:paraId="734DBBDA" w14:textId="77777777" w:rsidR="00FF7B1C" w:rsidRDefault="00CB22CE" w:rsidP="00CB22CE">
            <w:pPr>
              <w:pStyle w:val="ListParagraph"/>
              <w:numPr>
                <w:ilvl w:val="0"/>
                <w:numId w:val="5"/>
              </w:numPr>
              <w:spacing w:after="0"/>
              <w:rPr>
                <w:rFonts w:ascii="Tahoma" w:eastAsiaTheme="minorEastAsia" w:hAnsi="Tahoma" w:cs="Tahoma"/>
                <w:rtl w:val="0"/>
                <w:cs w:val="0"/>
              </w:rPr>
            </w:pPr>
            <w:r>
              <w:rPr>
                <w:rFonts w:ascii="Tahoma" w:eastAsiaTheme="minorEastAsia" w:hAnsi="Tahoma" w:cs="Tahoma" w:hint="cs"/>
                <w:cs w:val="0"/>
              </w:rPr>
              <w:t xml:space="preserve">לאחר שהפונקציה סיימה לקצור את כל המידע שיכלה מקורות החיים של חבר הפרלמנט, </w:t>
            </w:r>
            <w:r w:rsidR="000C4747" w:rsidRPr="0084379E">
              <w:rPr>
                <w:rFonts w:ascii="Tahoma" w:eastAsiaTheme="minorEastAsia" w:hAnsi="Tahoma" w:cs="Tahoma" w:hint="cs"/>
                <w:cs w:val="0"/>
              </w:rPr>
              <w:t xml:space="preserve">היא </w:t>
            </w:r>
            <w:r>
              <w:rPr>
                <w:rFonts w:ascii="Tahoma" w:eastAsiaTheme="minorEastAsia" w:hAnsi="Tahoma" w:cs="Tahoma" w:hint="cs"/>
                <w:cs w:val="0"/>
              </w:rPr>
              <w:t xml:space="preserve">מפרידה </w:t>
            </w:r>
            <w:proofErr w:type="spellStart"/>
            <w:r>
              <w:rPr>
                <w:rFonts w:ascii="Tahoma" w:eastAsiaTheme="minorEastAsia" w:hAnsi="Tahoma" w:cs="Tahoma" w:hint="cs"/>
                <w:cs w:val="0"/>
              </w:rPr>
              <w:t>ו</w:t>
            </w:r>
            <w:r w:rsidR="000C4747" w:rsidRPr="0084379E">
              <w:rPr>
                <w:rFonts w:ascii="Tahoma" w:eastAsiaTheme="minorEastAsia" w:hAnsi="Tahoma" w:cs="Tahoma" w:hint="cs"/>
                <w:cs w:val="0"/>
              </w:rPr>
              <w:t>סוכמת</w:t>
            </w:r>
            <w:proofErr w:type="spellEnd"/>
            <w:r w:rsidR="000C4747" w:rsidRPr="0084379E">
              <w:rPr>
                <w:rFonts w:ascii="Tahoma" w:eastAsiaTheme="minorEastAsia" w:hAnsi="Tahoma" w:cs="Tahoma" w:hint="cs"/>
                <w:cs w:val="0"/>
              </w:rPr>
              <w:t xml:space="preserve"> את מספר המילים שנקצרו </w:t>
            </w:r>
            <w:r>
              <w:rPr>
                <w:rFonts w:ascii="Tahoma" w:eastAsiaTheme="minorEastAsia" w:hAnsi="Tahoma" w:cs="Tahoma" w:hint="cs"/>
                <w:cs w:val="0"/>
              </w:rPr>
              <w:t xml:space="preserve">בכל אחד מהחלקים השונים (תוך כדי תנועה) </w:t>
            </w:r>
            <w:r w:rsidR="000C4747" w:rsidRPr="0084379E">
              <w:rPr>
                <w:rFonts w:ascii="Tahoma" w:eastAsiaTheme="minorEastAsia" w:hAnsi="Tahoma" w:cs="Tahoma" w:hint="cs"/>
                <w:cs w:val="0"/>
              </w:rPr>
              <w:t xml:space="preserve">ומכניסה את הסכום הסופי </w:t>
            </w:r>
            <w:r w:rsidR="009E41E0">
              <w:rPr>
                <w:rFonts w:ascii="Tahoma" w:eastAsiaTheme="minorEastAsia" w:hAnsi="Tahoma" w:cs="Tahoma" w:hint="cs"/>
                <w:cs w:val="0"/>
              </w:rPr>
              <w:t xml:space="preserve">כערך נוסף </w:t>
            </w:r>
            <w:r w:rsidR="000C4747" w:rsidRPr="0084379E">
              <w:rPr>
                <w:rFonts w:ascii="Tahoma" w:eastAsiaTheme="minorEastAsia" w:hAnsi="Tahoma" w:cs="Tahoma" w:hint="cs"/>
                <w:cs w:val="0"/>
              </w:rPr>
              <w:t>לרשימה.</w:t>
            </w:r>
          </w:p>
          <w:p w14:paraId="33FF065B" w14:textId="30A349FE" w:rsidR="00E62DBA" w:rsidRPr="00E62DBA" w:rsidRDefault="00E62DBA" w:rsidP="00E62DBA">
            <w:pPr>
              <w:spacing w:after="0"/>
              <w:rPr>
                <w:rFonts w:ascii="Tahoma" w:eastAsiaTheme="minorEastAsia" w:hAnsi="Tahoma" w:cs="Tahoma"/>
                <w:cs w:val="0"/>
              </w:rPr>
            </w:pPr>
            <w:r>
              <w:rPr>
                <w:rFonts w:ascii="Tahoma" w:eastAsiaTheme="minorEastAsia" w:hAnsi="Tahoma" w:cs="Tahoma" w:hint="cs"/>
                <w:cs w:val="0"/>
              </w:rPr>
              <w:t>במסגרת קצירת המידע בפונקציה זו, יש 2 משתנים שהטקסט שלהם מצוי בתוך רשימה ולכן קצירה מלאה שלו מתג האב יוביל להימצאות "ירידות שורה" בטקסט (</w:t>
            </w:r>
            <w:r>
              <w:rPr>
                <w:rFonts w:ascii="Tahoma" w:eastAsiaTheme="minorEastAsia" w:hAnsi="Tahoma" w:cs="Tahoma"/>
                <w:rtl w:val="0"/>
                <w:cs w:val="0"/>
              </w:rPr>
              <w:t>\n</w:t>
            </w:r>
            <w:r>
              <w:rPr>
                <w:rFonts w:ascii="Tahoma" w:eastAsiaTheme="minorEastAsia" w:hAnsi="Tahoma" w:cs="Tahoma" w:hint="cs"/>
                <w:cs w:val="0"/>
              </w:rPr>
              <w:t>). על מנת לסדר את הטקסט בתוך משתנים אלו, טרם העברתו לתרגום, הפרדתי בין המילים באמצעות הצירוף "</w:t>
            </w:r>
            <w:r>
              <w:rPr>
                <w:rFonts w:ascii="Tahoma" w:eastAsiaTheme="minorEastAsia" w:hAnsi="Tahoma" w:cs="Tahoma"/>
                <w:rtl w:val="0"/>
                <w:cs w:val="0"/>
              </w:rPr>
              <w:t>\n</w:t>
            </w:r>
            <w:r>
              <w:rPr>
                <w:rFonts w:ascii="Tahoma" w:eastAsiaTheme="minorEastAsia" w:hAnsi="Tahoma" w:cs="Tahoma" w:hint="cs"/>
                <w:cs w:val="0"/>
              </w:rPr>
              <w:t>" ולאחר מכן החזרתי אותם חזרה להיות מחרוזת כך שמה שיפריד בין כל שורת מקור אחד לשנייה יהיה "</w:t>
            </w:r>
            <w:r>
              <w:rPr>
                <w:rFonts w:ascii="Tahoma" w:eastAsiaTheme="minorEastAsia" w:hAnsi="Tahoma" w:cs="Tahoma"/>
                <w:rtl w:val="0"/>
                <w:cs w:val="0"/>
              </w:rPr>
              <w:t xml:space="preserve">; </w:t>
            </w:r>
            <w:r>
              <w:rPr>
                <w:rFonts w:ascii="Tahoma" w:eastAsiaTheme="minorEastAsia" w:hAnsi="Tahoma" w:cs="Tahoma" w:hint="cs"/>
                <w:cs w:val="0"/>
              </w:rPr>
              <w:t>".</w:t>
            </w:r>
          </w:p>
        </w:tc>
      </w:tr>
      <w:tr w:rsidR="00FF7B1C" w:rsidRPr="00716F89" w14:paraId="278C6F33" w14:textId="671FCAE0" w:rsidTr="00D7375D">
        <w:trPr>
          <w:trHeight w:val="984"/>
        </w:trPr>
        <w:tc>
          <w:tcPr>
            <w:tcW w:w="1584" w:type="dxa"/>
          </w:tcPr>
          <w:p w14:paraId="7725081F" w14:textId="040C15BE" w:rsidR="00FF7B1C" w:rsidRPr="002B723C" w:rsidRDefault="002B723C" w:rsidP="00FF7B1C">
            <w:pPr>
              <w:pStyle w:val="Heading1"/>
              <w:jc w:val="left"/>
              <w:rPr>
                <w:rFonts w:ascii="Tahoma" w:hAnsi="Tahoma" w:cs="Tahoma"/>
                <w:rtl w:val="0"/>
                <w:cs w:val="0"/>
              </w:rPr>
            </w:pPr>
            <w:r>
              <w:rPr>
                <w:rFonts w:ascii="Tahoma" w:hAnsi="Tahoma" w:cs="Tahoma" w:hint="cs"/>
                <w:cs w:val="0"/>
                <w:lang w:val="he-IL"/>
              </w:rPr>
              <w:lastRenderedPageBreak/>
              <w:t xml:space="preserve">פונקציית </w:t>
            </w:r>
            <w:r>
              <w:rPr>
                <w:rFonts w:ascii="Tahoma" w:hAnsi="Tahoma" w:cs="Tahoma"/>
                <w:rtl w:val="0"/>
                <w:cs w:val="0"/>
              </w:rPr>
              <w:t>image retrieve</w:t>
            </w:r>
          </w:p>
        </w:tc>
        <w:tc>
          <w:tcPr>
            <w:tcW w:w="20" w:type="dxa"/>
          </w:tcPr>
          <w:p w14:paraId="62B576D5" w14:textId="77777777" w:rsidR="00FF7B1C" w:rsidRPr="00716F89" w:rsidRDefault="00FF7B1C">
            <w:pPr>
              <w:rPr>
                <w:rFonts w:ascii="Tahoma" w:hAnsi="Tahoma" w:cs="Tahoma"/>
                <w:cs w:val="0"/>
              </w:rPr>
            </w:pPr>
          </w:p>
        </w:tc>
        <w:tc>
          <w:tcPr>
            <w:tcW w:w="8203" w:type="dxa"/>
          </w:tcPr>
          <w:p w14:paraId="4C3A2210" w14:textId="75431766" w:rsidR="00501156" w:rsidRDefault="00501156" w:rsidP="00501156">
            <w:pPr>
              <w:spacing w:after="0"/>
              <w:rPr>
                <w:rFonts w:ascii="Tahoma" w:eastAsiaTheme="minorEastAsia" w:hAnsi="Tahoma" w:cs="Tahoma"/>
                <w:cs w:val="0"/>
              </w:rPr>
            </w:pPr>
            <w:r>
              <w:rPr>
                <w:rFonts w:ascii="Tahoma" w:eastAsiaTheme="minorEastAsia" w:hAnsi="Tahoma" w:cs="Tahoma" w:hint="cs"/>
                <w:cs w:val="0"/>
              </w:rPr>
              <w:t>המטרה של פונקציה זו היא לקצור את תמונתו של חבר הפרלמנט, במידה וקיימת, ולהכניס</w:t>
            </w:r>
            <w:r w:rsidR="00AD4AB7">
              <w:rPr>
                <w:rFonts w:ascii="Tahoma" w:eastAsiaTheme="minorEastAsia" w:hAnsi="Tahoma" w:cs="Tahoma" w:hint="cs"/>
                <w:cs w:val="0"/>
              </w:rPr>
              <w:t>ה</w:t>
            </w:r>
            <w:r>
              <w:rPr>
                <w:rFonts w:ascii="Tahoma" w:eastAsiaTheme="minorEastAsia" w:hAnsi="Tahoma" w:cs="Tahoma" w:hint="cs"/>
                <w:cs w:val="0"/>
              </w:rPr>
              <w:t xml:space="preserve"> לרשימה (בעזרת </w:t>
            </w:r>
            <w:r>
              <w:rPr>
                <w:rFonts w:ascii="Tahoma" w:eastAsiaTheme="minorEastAsia" w:hAnsi="Tahoma" w:cs="Tahoma"/>
                <w:rtl w:val="0"/>
                <w:cs w:val="0"/>
              </w:rPr>
              <w:t>try</w:t>
            </w:r>
            <w:r>
              <w:rPr>
                <w:rFonts w:ascii="Tahoma" w:eastAsiaTheme="minorEastAsia" w:hAnsi="Tahoma" w:cs="Tahoma" w:hint="cs"/>
                <w:cs w:val="0"/>
              </w:rPr>
              <w:t xml:space="preserve"> ו-</w:t>
            </w:r>
            <w:r>
              <w:rPr>
                <w:rFonts w:ascii="Tahoma" w:eastAsiaTheme="minorEastAsia" w:hAnsi="Tahoma" w:cs="Tahoma"/>
                <w:rtl w:val="0"/>
                <w:cs w:val="0"/>
              </w:rPr>
              <w:t>except</w:t>
            </w:r>
            <w:r>
              <w:rPr>
                <w:rFonts w:ascii="Tahoma" w:eastAsiaTheme="minorEastAsia" w:hAnsi="Tahoma" w:cs="Tahoma" w:hint="cs"/>
                <w:cs w:val="0"/>
              </w:rPr>
              <w:t xml:space="preserve">). </w:t>
            </w:r>
          </w:p>
          <w:p w14:paraId="669CC708" w14:textId="7125D319" w:rsidR="003460D8" w:rsidRPr="00E006F1" w:rsidRDefault="00501156" w:rsidP="00E006F1">
            <w:pPr>
              <w:spacing w:after="0"/>
              <w:rPr>
                <w:rFonts w:ascii="Tahoma" w:eastAsiaTheme="minorEastAsia" w:hAnsi="Tahoma" w:cs="Tahoma"/>
                <w:cs w:val="0"/>
              </w:rPr>
            </w:pPr>
            <w:r>
              <w:rPr>
                <w:rFonts w:ascii="Tahoma" w:eastAsiaTheme="minorEastAsia" w:hAnsi="Tahoma" w:cs="Tahoma" w:hint="cs"/>
                <w:cs w:val="0"/>
              </w:rPr>
              <w:t>במידה ואין תמונה אז במקומה יוכנס "המידע לא זמין" לרשימה.</w:t>
            </w:r>
          </w:p>
        </w:tc>
      </w:tr>
      <w:tr w:rsidR="00FF7B1C" w:rsidRPr="00716F89" w14:paraId="3B3D1D21" w14:textId="06E571E5" w:rsidTr="008A3CB1">
        <w:trPr>
          <w:trHeight w:val="898"/>
        </w:trPr>
        <w:tc>
          <w:tcPr>
            <w:tcW w:w="1584" w:type="dxa"/>
          </w:tcPr>
          <w:p w14:paraId="5192C394" w14:textId="5BFF5096" w:rsidR="00FF7B1C" w:rsidRPr="00790F21" w:rsidRDefault="00790F21" w:rsidP="00FF7B1C">
            <w:pPr>
              <w:pStyle w:val="Heading1"/>
              <w:jc w:val="left"/>
              <w:rPr>
                <w:rFonts w:ascii="Tahoma" w:hAnsi="Tahoma" w:cs="Tahoma"/>
                <w:rtl w:val="0"/>
                <w:cs w:val="0"/>
              </w:rPr>
            </w:pPr>
            <w:r>
              <w:rPr>
                <w:rFonts w:ascii="Tahoma" w:hAnsi="Tahoma" w:cs="Tahoma" w:hint="cs"/>
                <w:cs w:val="0"/>
                <w:lang w:val="he-IL"/>
              </w:rPr>
              <w:t xml:space="preserve">פונקציית </w:t>
            </w:r>
            <w:r>
              <w:rPr>
                <w:rFonts w:ascii="Tahoma" w:hAnsi="Tahoma" w:cs="Tahoma" w:hint="cs"/>
                <w:rtl w:val="0"/>
                <w:cs w:val="0"/>
                <w:lang w:val="he-IL"/>
              </w:rPr>
              <w:t>gender api</w:t>
            </w:r>
          </w:p>
        </w:tc>
        <w:tc>
          <w:tcPr>
            <w:tcW w:w="20" w:type="dxa"/>
          </w:tcPr>
          <w:p w14:paraId="0665EC9F" w14:textId="77777777" w:rsidR="00FF7B1C" w:rsidRPr="00716F89" w:rsidRDefault="00FF7B1C">
            <w:pPr>
              <w:rPr>
                <w:rFonts w:ascii="Tahoma" w:hAnsi="Tahoma" w:cs="Tahoma"/>
                <w:cs w:val="0"/>
              </w:rPr>
            </w:pPr>
          </w:p>
        </w:tc>
        <w:tc>
          <w:tcPr>
            <w:tcW w:w="8203" w:type="dxa"/>
          </w:tcPr>
          <w:p w14:paraId="7D391C74" w14:textId="282C604A" w:rsidR="007A6AD4" w:rsidRDefault="007A6AD4" w:rsidP="007A6AD4">
            <w:pPr>
              <w:spacing w:after="0"/>
              <w:rPr>
                <w:rFonts w:ascii="Tahoma" w:eastAsiaTheme="minorEastAsia" w:hAnsi="Tahoma" w:cs="Tahoma"/>
                <w:cs w:val="0"/>
              </w:rPr>
            </w:pPr>
            <w:r>
              <w:rPr>
                <w:rFonts w:ascii="Tahoma" w:eastAsiaTheme="minorEastAsia" w:hAnsi="Tahoma" w:cs="Tahoma" w:hint="cs"/>
                <w:cs w:val="0"/>
              </w:rPr>
              <w:t>המטרה של פונקציה זו היא לבחון לפי שמו של חבר הפרלמנט האם הוא זכר/נקבה ומה ההסתברות לכך.</w:t>
            </w:r>
          </w:p>
          <w:p w14:paraId="4976CC00" w14:textId="6304A5D3" w:rsidR="007A6AD4" w:rsidRDefault="007A6AD4" w:rsidP="007A6AD4">
            <w:pPr>
              <w:spacing w:after="0"/>
              <w:rPr>
                <w:rFonts w:ascii="Tahoma" w:eastAsiaTheme="minorEastAsia" w:hAnsi="Tahoma" w:cs="Tahoma"/>
                <w:cs w:val="0"/>
              </w:rPr>
            </w:pPr>
            <w:r>
              <w:rPr>
                <w:rFonts w:ascii="Tahoma" w:eastAsiaTheme="minorEastAsia" w:hAnsi="Tahoma" w:cs="Tahoma" w:hint="cs"/>
                <w:cs w:val="0"/>
              </w:rPr>
              <w:t xml:space="preserve">את שתי המשימות הללו פונקציה זו מבצעת באמצעות </w:t>
            </w:r>
            <w:r>
              <w:rPr>
                <w:rFonts w:ascii="Tahoma" w:eastAsiaTheme="minorEastAsia" w:hAnsi="Tahoma" w:cs="Tahoma" w:hint="cs"/>
                <w:rtl w:val="0"/>
                <w:cs w:val="0"/>
              </w:rPr>
              <w:t>API</w:t>
            </w:r>
            <w:r>
              <w:rPr>
                <w:rFonts w:ascii="Tahoma" w:eastAsiaTheme="minorEastAsia" w:hAnsi="Tahoma" w:cs="Tahoma" w:hint="cs"/>
                <w:cs w:val="0"/>
              </w:rPr>
              <w:t xml:space="preserve"> שזוהי ממש מטרתו.</w:t>
            </w:r>
          </w:p>
          <w:p w14:paraId="445A799A" w14:textId="2CF269A0" w:rsidR="007A6AD4" w:rsidRDefault="007A6AD4" w:rsidP="007A6AD4">
            <w:pPr>
              <w:spacing w:after="0"/>
              <w:rPr>
                <w:rFonts w:ascii="Tahoma" w:eastAsiaTheme="minorEastAsia" w:hAnsi="Tahoma" w:cs="Tahoma"/>
                <w:cs w:val="0"/>
              </w:rPr>
            </w:pPr>
            <w:r>
              <w:rPr>
                <w:rFonts w:ascii="Tahoma" w:eastAsiaTheme="minorEastAsia" w:hAnsi="Tahoma" w:cs="Tahoma" w:hint="cs"/>
                <w:cs w:val="0"/>
              </w:rPr>
              <w:t xml:space="preserve">עבור כל חבר כנסת חיפשנו את שמו המלא ומשם לקחנו רק את שמו הפרטי והכנסו אותו כפרמטר לאותו </w:t>
            </w:r>
            <w:r>
              <w:rPr>
                <w:rFonts w:ascii="Tahoma" w:eastAsiaTheme="minorEastAsia" w:hAnsi="Tahoma" w:cs="Tahoma" w:hint="cs"/>
                <w:rtl w:val="0"/>
                <w:cs w:val="0"/>
              </w:rPr>
              <w:t>API</w:t>
            </w:r>
            <w:r>
              <w:rPr>
                <w:rFonts w:ascii="Tahoma" w:eastAsiaTheme="minorEastAsia" w:hAnsi="Tahoma" w:cs="Tahoma" w:hint="cs"/>
                <w:cs w:val="0"/>
              </w:rPr>
              <w:t>.</w:t>
            </w:r>
          </w:p>
          <w:p w14:paraId="0F3339CD" w14:textId="66A52EB5" w:rsidR="00FF7B1C" w:rsidRPr="00021EFE" w:rsidRDefault="00021EFE" w:rsidP="00021EFE">
            <w:pPr>
              <w:spacing w:after="0"/>
              <w:rPr>
                <w:rFonts w:ascii="Tahoma" w:eastAsiaTheme="minorEastAsia" w:hAnsi="Tahoma" w:cs="Tahoma"/>
                <w:rtl w:val="0"/>
                <w:cs w:val="0"/>
              </w:rPr>
            </w:pPr>
            <w:r>
              <w:rPr>
                <w:rFonts w:ascii="Tahoma" w:eastAsiaTheme="minorEastAsia" w:hAnsi="Tahoma" w:cs="Tahoma" w:hint="cs"/>
                <w:cs w:val="0"/>
              </w:rPr>
              <w:t>לאחר מכן, לקחנו את הפסיקה של ה-</w:t>
            </w:r>
            <w:r>
              <w:rPr>
                <w:rFonts w:ascii="Tahoma" w:eastAsiaTheme="minorEastAsia" w:hAnsi="Tahoma" w:cs="Tahoma" w:hint="cs"/>
                <w:rtl w:val="0"/>
                <w:cs w:val="0"/>
              </w:rPr>
              <w:t>API</w:t>
            </w:r>
            <w:r>
              <w:rPr>
                <w:rFonts w:ascii="Tahoma" w:eastAsiaTheme="minorEastAsia" w:hAnsi="Tahoma" w:cs="Tahoma" w:hint="cs"/>
                <w:cs w:val="0"/>
              </w:rPr>
              <w:t xml:space="preserve"> מהמשתנה שלו </w:t>
            </w:r>
            <w:r>
              <w:rPr>
                <w:rFonts w:ascii="Tahoma" w:eastAsiaTheme="minorEastAsia" w:hAnsi="Tahoma" w:cs="Tahoma"/>
                <w:rtl w:val="0"/>
                <w:cs w:val="0"/>
              </w:rPr>
              <w:t>“gender”</w:t>
            </w:r>
            <w:r>
              <w:rPr>
                <w:rFonts w:ascii="Tahoma" w:eastAsiaTheme="minorEastAsia" w:hAnsi="Tahoma" w:cs="Tahoma" w:hint="cs"/>
                <w:cs w:val="0"/>
              </w:rPr>
              <w:t xml:space="preserve"> והכ</w:t>
            </w:r>
            <w:r w:rsidR="00AD4AB7">
              <w:rPr>
                <w:rFonts w:ascii="Tahoma" w:eastAsiaTheme="minorEastAsia" w:hAnsi="Tahoma" w:cs="Tahoma" w:hint="cs"/>
                <w:cs w:val="0"/>
              </w:rPr>
              <w:t>נ</w:t>
            </w:r>
            <w:r>
              <w:rPr>
                <w:rFonts w:ascii="Tahoma" w:eastAsiaTheme="minorEastAsia" w:hAnsi="Tahoma" w:cs="Tahoma" w:hint="cs"/>
                <w:cs w:val="0"/>
              </w:rPr>
              <w:t>סנו לרשימה עם כל המידע על חבר הפרלמנט. בנוסף לכך, לקחנו משתנה נוסף מאותו ה-</w:t>
            </w:r>
            <w:r>
              <w:rPr>
                <w:rFonts w:ascii="Tahoma" w:eastAsiaTheme="minorEastAsia" w:hAnsi="Tahoma" w:cs="Tahoma" w:hint="cs"/>
                <w:rtl w:val="0"/>
                <w:cs w:val="0"/>
              </w:rPr>
              <w:t>API</w:t>
            </w:r>
            <w:r>
              <w:rPr>
                <w:rFonts w:ascii="Tahoma" w:eastAsiaTheme="minorEastAsia" w:hAnsi="Tahoma" w:cs="Tahoma" w:hint="cs"/>
                <w:cs w:val="0"/>
              </w:rPr>
              <w:t xml:space="preserve"> </w:t>
            </w:r>
            <w:r>
              <w:rPr>
                <w:rFonts w:ascii="Tahoma" w:eastAsiaTheme="minorEastAsia" w:hAnsi="Tahoma" w:cs="Tahoma"/>
                <w:rtl w:val="0"/>
                <w:cs w:val="0"/>
              </w:rPr>
              <w:t>“probability”</w:t>
            </w:r>
            <w:r>
              <w:rPr>
                <w:rFonts w:ascii="Tahoma" w:eastAsiaTheme="minorEastAsia" w:hAnsi="Tahoma" w:cs="Tahoma" w:hint="cs"/>
                <w:cs w:val="0"/>
              </w:rPr>
              <w:t xml:space="preserve"> שמטרתו לבחון מה ההסתברות של אותה פסיקה וגם אותו הכנסנו לרשימת המידע.</w:t>
            </w:r>
          </w:p>
        </w:tc>
      </w:tr>
      <w:tr w:rsidR="00FF7B1C" w:rsidRPr="00716F89" w14:paraId="5CAD6819" w14:textId="13DE595D" w:rsidTr="008A3CB1">
        <w:trPr>
          <w:trHeight w:val="1137"/>
        </w:trPr>
        <w:tc>
          <w:tcPr>
            <w:tcW w:w="1584" w:type="dxa"/>
          </w:tcPr>
          <w:p w14:paraId="3293428C" w14:textId="78A3FD1B" w:rsidR="00FF7B1C" w:rsidRPr="00790F21" w:rsidRDefault="00790F21" w:rsidP="00FF7B1C">
            <w:pPr>
              <w:pStyle w:val="Heading1"/>
              <w:jc w:val="left"/>
              <w:rPr>
                <w:rFonts w:ascii="Tahoma" w:hAnsi="Tahoma" w:cs="Tahoma"/>
                <w:rtl w:val="0"/>
                <w:cs w:val="0"/>
              </w:rPr>
            </w:pPr>
            <w:r>
              <w:rPr>
                <w:rFonts w:ascii="Tahoma" w:hAnsi="Tahoma" w:cs="Tahoma" w:hint="cs"/>
                <w:cs w:val="0"/>
                <w:lang w:val="he-IL"/>
              </w:rPr>
              <w:t xml:space="preserve">פונקציית </w:t>
            </w:r>
            <w:r>
              <w:rPr>
                <w:rFonts w:ascii="Tahoma" w:hAnsi="Tahoma" w:cs="Tahoma"/>
                <w:rtl w:val="0"/>
                <w:cs w:val="0"/>
              </w:rPr>
              <w:t>parliament membership</w:t>
            </w:r>
          </w:p>
        </w:tc>
        <w:tc>
          <w:tcPr>
            <w:tcW w:w="20" w:type="dxa"/>
          </w:tcPr>
          <w:p w14:paraId="566CBA3E" w14:textId="77777777" w:rsidR="00FF7B1C" w:rsidRPr="00716F89" w:rsidRDefault="00FF7B1C">
            <w:pPr>
              <w:rPr>
                <w:rFonts w:ascii="Tahoma" w:hAnsi="Tahoma" w:cs="Tahoma"/>
                <w:cs w:val="0"/>
              </w:rPr>
            </w:pPr>
          </w:p>
        </w:tc>
        <w:tc>
          <w:tcPr>
            <w:tcW w:w="8203" w:type="dxa"/>
          </w:tcPr>
          <w:p w14:paraId="247FCC1B" w14:textId="270FCECE" w:rsidR="00CF23D0" w:rsidRDefault="00CF23D0" w:rsidP="00CF23D0">
            <w:pPr>
              <w:spacing w:after="0"/>
              <w:rPr>
                <w:rFonts w:ascii="Tahoma" w:eastAsiaTheme="minorEastAsia" w:hAnsi="Tahoma" w:cs="Tahoma"/>
                <w:cs w:val="0"/>
              </w:rPr>
            </w:pPr>
            <w:r>
              <w:rPr>
                <w:rFonts w:ascii="Tahoma" w:eastAsiaTheme="minorEastAsia" w:hAnsi="Tahoma" w:cs="Tahoma" w:hint="cs"/>
                <w:cs w:val="0"/>
              </w:rPr>
              <w:t xml:space="preserve">המטרה של פונקציה זו היא לקצור את רשימת השנים בהן היה חבר פרלמנט פעיל. </w:t>
            </w:r>
          </w:p>
          <w:p w14:paraId="247D8C0E" w14:textId="53500F7B" w:rsidR="009F1884" w:rsidRDefault="009F1884" w:rsidP="00CF23D0">
            <w:pPr>
              <w:spacing w:after="0"/>
              <w:rPr>
                <w:rFonts w:ascii="Tahoma" w:eastAsiaTheme="minorEastAsia" w:hAnsi="Tahoma" w:cs="Tahoma"/>
                <w:cs w:val="0"/>
              </w:rPr>
            </w:pPr>
            <w:r>
              <w:rPr>
                <w:rFonts w:ascii="Tahoma" w:eastAsiaTheme="minorEastAsia" w:hAnsi="Tahoma" w:cs="Tahoma" w:hint="cs"/>
                <w:cs w:val="0"/>
              </w:rPr>
              <w:t>ביצענו זאת ע"י מציאת המיקום בדפדפן בו מפורטות שנות הכהונה בפרלמנט ומשיכת כלל הטקסט הקיים שם.</w:t>
            </w:r>
          </w:p>
          <w:p w14:paraId="416EB35B" w14:textId="70FFF849" w:rsidR="009F1884" w:rsidRDefault="009F1884" w:rsidP="00CF23D0">
            <w:pPr>
              <w:spacing w:after="0"/>
              <w:rPr>
                <w:rFonts w:ascii="Tahoma" w:eastAsiaTheme="minorEastAsia" w:hAnsi="Tahoma" w:cs="Tahoma"/>
                <w:cs w:val="0"/>
              </w:rPr>
            </w:pPr>
            <w:r>
              <w:rPr>
                <w:rFonts w:ascii="Tahoma" w:eastAsiaTheme="minorEastAsia" w:hAnsi="Tahoma" w:cs="Tahoma" w:hint="cs"/>
                <w:cs w:val="0"/>
              </w:rPr>
              <w:t xml:space="preserve">באמצעות </w:t>
            </w:r>
            <w:r>
              <w:rPr>
                <w:rFonts w:ascii="Tahoma" w:eastAsiaTheme="minorEastAsia" w:hAnsi="Tahoma" w:cs="Tahoma"/>
                <w:rtl w:val="0"/>
                <w:cs w:val="0"/>
              </w:rPr>
              <w:t>split</w:t>
            </w:r>
            <w:r>
              <w:rPr>
                <w:rFonts w:ascii="Tahoma" w:eastAsiaTheme="minorEastAsia" w:hAnsi="Tahoma" w:cs="Tahoma" w:hint="cs"/>
                <w:cs w:val="0"/>
              </w:rPr>
              <w:t xml:space="preserve"> הפכנו את הטקסט לרשימה שבאופן רוחבי מיוצגת אצל כלל חברי הפרלמנט עם טקסט באיבר הראשון ואז כלל התאריכים בהם כיהן בחבר פרלמנט. בעקבות כך, חיברנו מחדש את הרשימה באמצעות </w:t>
            </w:r>
            <w:r>
              <w:rPr>
                <w:rFonts w:ascii="Tahoma" w:eastAsiaTheme="minorEastAsia" w:hAnsi="Tahoma" w:cs="Tahoma"/>
                <w:rtl w:val="0"/>
                <w:cs w:val="0"/>
              </w:rPr>
              <w:t>join</w:t>
            </w:r>
            <w:r>
              <w:rPr>
                <w:rFonts w:ascii="Tahoma" w:eastAsiaTheme="minorEastAsia" w:hAnsi="Tahoma" w:cs="Tahoma" w:hint="cs"/>
                <w:cs w:val="0"/>
              </w:rPr>
              <w:t xml:space="preserve"> עם הפרדת "רווח" רק מהאיבר השני (ללא הטקסט האלפביתי) ועד הסוף וכך יצרנו מחרוזת ובה רק התאריכים הרלוונטיים עבורנו.</w:t>
            </w:r>
          </w:p>
          <w:p w14:paraId="44F095BE" w14:textId="1631411E" w:rsidR="006D77C8" w:rsidRPr="007B043B" w:rsidRDefault="009F1884" w:rsidP="004646E9">
            <w:pPr>
              <w:spacing w:after="0"/>
              <w:rPr>
                <w:rFonts w:ascii="Tahoma" w:eastAsiaTheme="minorEastAsia" w:hAnsi="Tahoma" w:cs="Tahoma"/>
                <w:cs w:val="0"/>
              </w:rPr>
            </w:pPr>
            <w:r>
              <w:rPr>
                <w:rFonts w:ascii="Tahoma" w:eastAsiaTheme="minorEastAsia" w:hAnsi="Tahoma" w:cs="Tahoma" w:hint="cs"/>
                <w:cs w:val="0"/>
              </w:rPr>
              <w:t xml:space="preserve">הסיבה שבחרנו לעשות </w:t>
            </w:r>
            <w:r>
              <w:rPr>
                <w:rFonts w:ascii="Tahoma" w:eastAsiaTheme="minorEastAsia" w:hAnsi="Tahoma" w:cs="Tahoma"/>
                <w:rtl w:val="0"/>
                <w:cs w:val="0"/>
              </w:rPr>
              <w:t>join</w:t>
            </w:r>
            <w:r>
              <w:rPr>
                <w:rFonts w:ascii="Tahoma" w:eastAsiaTheme="minorEastAsia" w:hAnsi="Tahoma" w:cs="Tahoma" w:hint="cs"/>
                <w:cs w:val="0"/>
              </w:rPr>
              <w:t xml:space="preserve"> עם הפרדת "רווח" היא על מנת לאפשר קצירת של כלל התאריכים גם עבור פרטים שכיהנו כחברי פרלמנט מספר פעמים בטווחי שנים שונים.</w:t>
            </w:r>
          </w:p>
        </w:tc>
      </w:tr>
      <w:tr w:rsidR="00525CD3" w:rsidRPr="00716F89" w14:paraId="1B77CDA2" w14:textId="77777777" w:rsidTr="008A3CB1">
        <w:trPr>
          <w:trHeight w:val="1137"/>
        </w:trPr>
        <w:tc>
          <w:tcPr>
            <w:tcW w:w="1584" w:type="dxa"/>
          </w:tcPr>
          <w:p w14:paraId="2A531498" w14:textId="583E4AC4" w:rsidR="00525CD3" w:rsidRDefault="00525CD3" w:rsidP="00FF7B1C">
            <w:pPr>
              <w:pStyle w:val="Heading1"/>
              <w:jc w:val="left"/>
              <w:rPr>
                <w:rFonts w:ascii="Tahoma" w:hAnsi="Tahoma" w:cs="Tahoma"/>
                <w:cs w:val="0"/>
                <w:lang w:val="he-IL"/>
              </w:rPr>
            </w:pPr>
            <w:r w:rsidRPr="00336848">
              <w:rPr>
                <w:rFonts w:ascii="Tahoma" w:hAnsi="Tahoma" w:cs="Tahoma" w:hint="cs"/>
                <w:cs w:val="0"/>
                <w:lang w:val="he-IL"/>
              </w:rPr>
              <w:t>אתגרים</w:t>
            </w:r>
          </w:p>
        </w:tc>
        <w:tc>
          <w:tcPr>
            <w:tcW w:w="20" w:type="dxa"/>
          </w:tcPr>
          <w:p w14:paraId="5049DACB" w14:textId="77777777" w:rsidR="00525CD3" w:rsidRPr="00716F89" w:rsidRDefault="00525CD3">
            <w:pPr>
              <w:rPr>
                <w:rFonts w:ascii="Tahoma" w:hAnsi="Tahoma" w:cs="Tahoma"/>
                <w:cs w:val="0"/>
              </w:rPr>
            </w:pPr>
          </w:p>
        </w:tc>
        <w:tc>
          <w:tcPr>
            <w:tcW w:w="8203" w:type="dxa"/>
          </w:tcPr>
          <w:p w14:paraId="09B5DBA7" w14:textId="2E525F5F" w:rsidR="003F64CE" w:rsidRDefault="00DE4251" w:rsidP="00E0172A">
            <w:pPr>
              <w:spacing w:after="0"/>
              <w:rPr>
                <w:rFonts w:ascii="Tahoma" w:eastAsiaTheme="minorEastAsia" w:hAnsi="Tahoma" w:cs="Tahoma"/>
                <w:cs w:val="0"/>
              </w:rPr>
            </w:pPr>
            <w:r>
              <w:rPr>
                <w:rFonts w:ascii="Tahoma" w:eastAsiaTheme="minorEastAsia" w:hAnsi="Tahoma" w:cs="Tahoma" w:hint="cs"/>
                <w:cs w:val="0"/>
              </w:rPr>
              <w:t>במסגרת העבודה על הפרויקט נתקלנו באתגרים הבאים:</w:t>
            </w:r>
          </w:p>
          <w:p w14:paraId="4F0631AC" w14:textId="297EDBF1" w:rsidR="00DE4251" w:rsidRDefault="00EF4338" w:rsidP="005343CE">
            <w:pPr>
              <w:pStyle w:val="ListParagraph"/>
              <w:numPr>
                <w:ilvl w:val="0"/>
                <w:numId w:val="4"/>
              </w:numPr>
              <w:spacing w:after="0"/>
              <w:rPr>
                <w:rFonts w:ascii="Tahoma" w:eastAsiaTheme="minorEastAsia" w:hAnsi="Tahoma" w:cs="Tahoma"/>
                <w:rtl w:val="0"/>
                <w:cs w:val="0"/>
              </w:rPr>
            </w:pPr>
            <w:r>
              <w:rPr>
                <w:rFonts w:ascii="Tahoma" w:eastAsiaTheme="minorEastAsia" w:hAnsi="Tahoma" w:cs="Tahoma" w:hint="cs"/>
                <w:cs w:val="0"/>
              </w:rPr>
              <w:t xml:space="preserve">כבר משלב פתיחת הדפדפן והנגשת כל המידע הראשוני שבו לזחלן, בחלק מהריצות הראשונות לעיתים הקוד קרס כיוון שלא הצליח לפתוח את הדפדפן. על מנת להימנע ממצב כזה הגדרנו </w:t>
            </w:r>
            <w:r>
              <w:rPr>
                <w:rFonts w:ascii="Tahoma" w:eastAsiaTheme="minorEastAsia" w:hAnsi="Tahoma" w:cs="Tahoma"/>
                <w:rtl w:val="0"/>
                <w:cs w:val="0"/>
              </w:rPr>
              <w:t>try</w:t>
            </w:r>
            <w:r>
              <w:rPr>
                <w:rFonts w:ascii="Tahoma" w:eastAsiaTheme="minorEastAsia" w:hAnsi="Tahoma" w:cs="Tahoma" w:hint="cs"/>
                <w:cs w:val="0"/>
              </w:rPr>
              <w:t xml:space="preserve"> ו-</w:t>
            </w:r>
            <w:r>
              <w:rPr>
                <w:rFonts w:ascii="Tahoma" w:eastAsiaTheme="minorEastAsia" w:hAnsi="Tahoma" w:cs="Tahoma"/>
                <w:rtl w:val="0"/>
                <w:cs w:val="0"/>
              </w:rPr>
              <w:t>except</w:t>
            </w:r>
            <w:r>
              <w:rPr>
                <w:rFonts w:ascii="Tahoma" w:eastAsiaTheme="minorEastAsia" w:hAnsi="Tahoma" w:cs="Tahoma" w:hint="cs"/>
                <w:cs w:val="0"/>
              </w:rPr>
              <w:t xml:space="preserve"> כבר בשלב זה על מנת למנוע קריסה של הקוד. בנוסף, על מנת לתת לדפדפן מספיק זמן לטעון את המידע הראשוני שלו לאחר טעינת העמוד הגדרנו במספר מקומות </w:t>
            </w:r>
            <w:r>
              <w:rPr>
                <w:rFonts w:ascii="Tahoma" w:eastAsiaTheme="minorEastAsia" w:hAnsi="Tahoma" w:cs="Tahoma"/>
                <w:rtl w:val="0"/>
                <w:cs w:val="0"/>
              </w:rPr>
              <w:t>sleep</w:t>
            </w:r>
            <w:r>
              <w:rPr>
                <w:rFonts w:ascii="Tahoma" w:eastAsiaTheme="minorEastAsia" w:hAnsi="Tahoma" w:cs="Tahoma" w:hint="cs"/>
                <w:cs w:val="0"/>
              </w:rPr>
              <w:t xml:space="preserve"> על מנת שיצליח להיטען במלואו לפני </w:t>
            </w:r>
            <w:proofErr w:type="spellStart"/>
            <w:r>
              <w:rPr>
                <w:rFonts w:ascii="Tahoma" w:eastAsiaTheme="minorEastAsia" w:hAnsi="Tahoma" w:cs="Tahoma" w:hint="cs"/>
                <w:cs w:val="0"/>
              </w:rPr>
              <w:t>שהזחלן</w:t>
            </w:r>
            <w:proofErr w:type="spellEnd"/>
            <w:r>
              <w:rPr>
                <w:rFonts w:ascii="Tahoma" w:eastAsiaTheme="minorEastAsia" w:hAnsi="Tahoma" w:cs="Tahoma" w:hint="cs"/>
                <w:cs w:val="0"/>
              </w:rPr>
              <w:t xml:space="preserve"> מתחיל את ביצוע הפעולות בו בפועל.</w:t>
            </w:r>
            <w:r w:rsidR="008B7D63">
              <w:rPr>
                <w:rFonts w:ascii="Tahoma" w:eastAsiaTheme="minorEastAsia" w:hAnsi="Tahoma" w:cs="Tahoma" w:hint="cs"/>
                <w:cs w:val="0"/>
              </w:rPr>
              <w:t xml:space="preserve"> </w:t>
            </w:r>
          </w:p>
          <w:p w14:paraId="02C87BD4" w14:textId="0234ED22" w:rsidR="008B7D63" w:rsidRDefault="008B7D63" w:rsidP="008B7D63">
            <w:pPr>
              <w:pStyle w:val="ListParagraph"/>
              <w:spacing w:after="0"/>
              <w:rPr>
                <w:rFonts w:ascii="Tahoma" w:eastAsiaTheme="minorEastAsia" w:hAnsi="Tahoma" w:cs="Tahoma"/>
                <w:cs w:val="0"/>
              </w:rPr>
            </w:pPr>
            <w:r>
              <w:rPr>
                <w:rFonts w:ascii="Tahoma" w:eastAsiaTheme="minorEastAsia" w:hAnsi="Tahoma" w:cs="Tahoma" w:hint="cs"/>
                <w:cs w:val="0"/>
              </w:rPr>
              <w:t xml:space="preserve">באופן כללי, לאחר כל פעולת טעינת מידע/ גלילת דף/ חיפוש מידע הגדרנו </w:t>
            </w:r>
            <w:r>
              <w:rPr>
                <w:rFonts w:ascii="Tahoma" w:eastAsiaTheme="minorEastAsia" w:hAnsi="Tahoma" w:cs="Tahoma"/>
                <w:rtl w:val="0"/>
                <w:cs w:val="0"/>
              </w:rPr>
              <w:t>sleep</w:t>
            </w:r>
            <w:r>
              <w:rPr>
                <w:rFonts w:ascii="Tahoma" w:eastAsiaTheme="minorEastAsia" w:hAnsi="Tahoma" w:cs="Tahoma" w:hint="cs"/>
                <w:cs w:val="0"/>
              </w:rPr>
              <w:t xml:space="preserve"> על מנת לצמצם את אי הצלחתו של הזחלן במשימתו.</w:t>
            </w:r>
          </w:p>
          <w:p w14:paraId="41849FED" w14:textId="1910FD49" w:rsidR="007E186D" w:rsidRDefault="007E186D" w:rsidP="005343CE">
            <w:pPr>
              <w:pStyle w:val="ListParagraph"/>
              <w:numPr>
                <w:ilvl w:val="0"/>
                <w:numId w:val="4"/>
              </w:numPr>
              <w:spacing w:after="0"/>
              <w:rPr>
                <w:rFonts w:ascii="Tahoma" w:eastAsiaTheme="minorEastAsia" w:hAnsi="Tahoma" w:cs="Tahoma"/>
                <w:rtl w:val="0"/>
                <w:cs w:val="0"/>
              </w:rPr>
            </w:pPr>
            <w:r>
              <w:rPr>
                <w:rFonts w:ascii="Tahoma" w:eastAsiaTheme="minorEastAsia" w:hAnsi="Tahoma" w:cs="Tahoma" w:hint="cs"/>
                <w:cs w:val="0"/>
              </w:rPr>
              <w:t xml:space="preserve">אתגר נוסף שנתקלנו בו כבר מההתחלה הוא השמירה על פעילות תקינה של הזחלן גם אם לא יצליח למצוא את המידע שאנו מבקשות ממנו לחפש. על מנת לוודא זאת, יישמנו את מנגנון </w:t>
            </w:r>
            <w:r>
              <w:rPr>
                <w:rFonts w:ascii="Tahoma" w:eastAsiaTheme="minorEastAsia" w:hAnsi="Tahoma" w:cs="Tahoma"/>
                <w:rtl w:val="0"/>
                <w:cs w:val="0"/>
              </w:rPr>
              <w:t>try/except</w:t>
            </w:r>
            <w:r>
              <w:rPr>
                <w:rFonts w:ascii="Tahoma" w:eastAsiaTheme="minorEastAsia" w:hAnsi="Tahoma" w:cs="Tahoma" w:hint="cs"/>
                <w:cs w:val="0"/>
              </w:rPr>
              <w:t xml:space="preserve"> על כל פעולת חיפוש פריט בדפדפן שהיה לנו ספק אם קיים בכל העמודים של כלל חברי הכנסת. כל פעולה כזו שלא תצליח לא </w:t>
            </w:r>
            <w:proofErr w:type="spellStart"/>
            <w:r>
              <w:rPr>
                <w:rFonts w:ascii="Tahoma" w:eastAsiaTheme="minorEastAsia" w:hAnsi="Tahoma" w:cs="Tahoma" w:hint="cs"/>
                <w:cs w:val="0"/>
              </w:rPr>
              <w:t>תקריס</w:t>
            </w:r>
            <w:proofErr w:type="spellEnd"/>
            <w:r>
              <w:rPr>
                <w:rFonts w:ascii="Tahoma" w:eastAsiaTheme="minorEastAsia" w:hAnsi="Tahoma" w:cs="Tahoma" w:hint="cs"/>
                <w:cs w:val="0"/>
              </w:rPr>
              <w:t xml:space="preserve"> את </w:t>
            </w:r>
            <w:r>
              <w:rPr>
                <w:rFonts w:ascii="Tahoma" w:eastAsiaTheme="minorEastAsia" w:hAnsi="Tahoma" w:cs="Tahoma" w:hint="cs"/>
                <w:cs w:val="0"/>
              </w:rPr>
              <w:lastRenderedPageBreak/>
              <w:t xml:space="preserve">הקוד וגם תסייע לנו באמצעות סוג </w:t>
            </w:r>
            <w:r>
              <w:rPr>
                <w:rFonts w:ascii="Tahoma" w:eastAsiaTheme="minorEastAsia" w:hAnsi="Tahoma" w:cs="Tahoma"/>
                <w:rtl w:val="0"/>
                <w:cs w:val="0"/>
              </w:rPr>
              <w:t>exception</w:t>
            </w:r>
            <w:r>
              <w:rPr>
                <w:rFonts w:ascii="Tahoma" w:eastAsiaTheme="minorEastAsia" w:hAnsi="Tahoma" w:cs="Tahoma" w:hint="cs"/>
                <w:cs w:val="0"/>
              </w:rPr>
              <w:t xml:space="preserve"> ספציפי להכניס לרשימה "מידע לא זמין" (סוג ה-</w:t>
            </w:r>
            <w:r>
              <w:rPr>
                <w:rFonts w:ascii="Tahoma" w:eastAsiaTheme="minorEastAsia" w:hAnsi="Tahoma" w:cs="Tahoma"/>
                <w:rtl w:val="0"/>
                <w:cs w:val="0"/>
              </w:rPr>
              <w:t>exception</w:t>
            </w:r>
            <w:r>
              <w:rPr>
                <w:rFonts w:ascii="Tahoma" w:eastAsiaTheme="minorEastAsia" w:hAnsi="Tahoma" w:cs="Tahoma" w:hint="cs"/>
                <w:cs w:val="0"/>
              </w:rPr>
              <w:t xml:space="preserve"> איתו עבדנו רוב הפעמים במקרים אלו הוא "</w:t>
            </w:r>
            <w:proofErr w:type="spellStart"/>
            <w:r w:rsidRPr="007E186D">
              <w:rPr>
                <w:rFonts w:ascii="Tahoma" w:eastAsiaTheme="minorEastAsia" w:hAnsi="Tahoma" w:cs="Tahoma"/>
                <w:rtl w:val="0"/>
                <w:cs w:val="0"/>
              </w:rPr>
              <w:t>NoSuchElementException</w:t>
            </w:r>
            <w:proofErr w:type="spellEnd"/>
            <w:r>
              <w:rPr>
                <w:rFonts w:ascii="Tahoma" w:eastAsiaTheme="minorEastAsia" w:hAnsi="Tahoma" w:cs="Tahoma" w:hint="cs"/>
                <w:cs w:val="0"/>
              </w:rPr>
              <w:t>"</w:t>
            </w:r>
            <w:r w:rsidR="00F85809">
              <w:rPr>
                <w:rFonts w:ascii="Tahoma" w:eastAsiaTheme="minorEastAsia" w:hAnsi="Tahoma" w:cs="Tahoma" w:hint="cs"/>
                <w:cs w:val="0"/>
              </w:rPr>
              <w:t>)</w:t>
            </w:r>
            <w:r>
              <w:rPr>
                <w:rFonts w:ascii="Tahoma" w:eastAsiaTheme="minorEastAsia" w:hAnsi="Tahoma" w:cs="Tahoma" w:hint="cs"/>
                <w:cs w:val="0"/>
              </w:rPr>
              <w:t>.</w:t>
            </w:r>
          </w:p>
          <w:p w14:paraId="69F81649" w14:textId="77777777" w:rsidR="00B80958" w:rsidRPr="006C3B43" w:rsidRDefault="00644554" w:rsidP="005343CE">
            <w:pPr>
              <w:pStyle w:val="ListParagraph"/>
              <w:numPr>
                <w:ilvl w:val="0"/>
                <w:numId w:val="4"/>
              </w:numPr>
              <w:spacing w:after="0"/>
              <w:rPr>
                <w:rFonts w:ascii="Tahoma" w:eastAsiaTheme="minorEastAsia" w:hAnsi="Tahoma" w:cs="Tahoma"/>
                <w:rtl w:val="0"/>
                <w:cs w:val="0"/>
              </w:rPr>
            </w:pPr>
            <w:r w:rsidRPr="006C3B43">
              <w:rPr>
                <w:rFonts w:ascii="Tahoma" w:eastAsiaTheme="minorEastAsia" w:hAnsi="Tahoma" w:cs="Tahoma" w:hint="cs"/>
                <w:cs w:val="0"/>
              </w:rPr>
              <w:t>אתגר נוסף שעיכב אותנו בפרויקט היה מציאת ספריית תרגום טובה עבור הזחלן שלנו. חלק מהספריות וה-</w:t>
            </w:r>
            <w:r w:rsidRPr="006C3B43">
              <w:rPr>
                <w:rFonts w:ascii="Tahoma" w:eastAsiaTheme="minorEastAsia" w:hAnsi="Tahoma" w:cs="Tahoma" w:hint="cs"/>
                <w:rtl w:val="0"/>
                <w:cs w:val="0"/>
              </w:rPr>
              <w:t>API</w:t>
            </w:r>
            <w:r w:rsidRPr="006C3B43">
              <w:rPr>
                <w:rFonts w:ascii="Tahoma" w:eastAsiaTheme="minorEastAsia" w:hAnsi="Tahoma" w:cs="Tahoma" w:hint="cs"/>
                <w:cs w:val="0"/>
              </w:rPr>
              <w:t>ים שמצאנו בהתחלה היו מוגבלים במספר המילים שאנו יכולות להכניס לתרגום במסגרת הקוד</w:t>
            </w:r>
            <w:r w:rsidR="00475140" w:rsidRPr="006C3B43">
              <w:rPr>
                <w:rFonts w:ascii="Tahoma" w:eastAsiaTheme="minorEastAsia" w:hAnsi="Tahoma" w:cs="Tahoma" w:hint="cs"/>
                <w:cs w:val="0"/>
              </w:rPr>
              <w:t xml:space="preserve"> ובשל העובדה שיש לנו באתר הפרלמנט יותר מ-2,600 חברים ידענו כי זה עלול להוות בעיה קשה עבורנו. אתגר נוסף בהקשר זה היה שלא מעט ספריות תרגום הינן בעלות מספר גרסאות שחלקן לא עובדות בכל גרסת פייטון וחלקן כבר לא רלוונטיות באופן כללי. אופן ההתמודדות שלנו עם שני אתגרים אלו היה פשוט לחפש ספרייה אחר ספרייה עד שמצאנו את זו שעובדת טוב ומתרגמת באופן יחסית טוב את המידע מהאתר</w:t>
            </w:r>
            <w:r w:rsidR="00B80958" w:rsidRPr="006C3B43">
              <w:rPr>
                <w:rFonts w:ascii="Tahoma" w:eastAsiaTheme="minorEastAsia" w:hAnsi="Tahoma" w:cs="Tahoma" w:hint="cs"/>
                <w:cs w:val="0"/>
              </w:rPr>
              <w:t xml:space="preserve"> ואכן הספרייה שמצאנו לנכון לעבוד איתה היא </w:t>
            </w:r>
            <w:proofErr w:type="spellStart"/>
            <w:r w:rsidR="00B80958" w:rsidRPr="006C3B43">
              <w:rPr>
                <w:rFonts w:ascii="Tahoma" w:eastAsiaTheme="minorEastAsia" w:hAnsi="Tahoma" w:cs="Tahoma"/>
                <w:rtl w:val="0"/>
                <w:cs w:val="0"/>
              </w:rPr>
              <w:t>googletrans</w:t>
            </w:r>
            <w:proofErr w:type="spellEnd"/>
            <w:r w:rsidR="00475140" w:rsidRPr="006C3B43">
              <w:rPr>
                <w:rFonts w:ascii="Tahoma" w:eastAsiaTheme="minorEastAsia" w:hAnsi="Tahoma" w:cs="Tahoma" w:hint="cs"/>
                <w:cs w:val="0"/>
              </w:rPr>
              <w:t>.</w:t>
            </w:r>
            <w:r w:rsidR="007C7573" w:rsidRPr="006C3B43">
              <w:rPr>
                <w:rFonts w:ascii="Tahoma" w:eastAsiaTheme="minorEastAsia" w:hAnsi="Tahoma" w:cs="Tahoma" w:hint="cs"/>
                <w:cs w:val="0"/>
              </w:rPr>
              <w:t xml:space="preserve"> </w:t>
            </w:r>
          </w:p>
          <w:p w14:paraId="034A13B6" w14:textId="3FC2F0D1" w:rsidR="007044A1" w:rsidRPr="00635747" w:rsidRDefault="00B80958" w:rsidP="005343CE">
            <w:pPr>
              <w:pStyle w:val="ListParagraph"/>
              <w:numPr>
                <w:ilvl w:val="0"/>
                <w:numId w:val="4"/>
              </w:numPr>
              <w:spacing w:after="0"/>
              <w:rPr>
                <w:rFonts w:ascii="Tahoma" w:eastAsiaTheme="minorEastAsia" w:hAnsi="Tahoma" w:cs="Tahoma"/>
                <w:rtl w:val="0"/>
                <w:cs w:val="0"/>
              </w:rPr>
            </w:pPr>
            <w:r w:rsidRPr="00635747">
              <w:rPr>
                <w:rFonts w:ascii="Tahoma" w:eastAsiaTheme="minorEastAsia" w:hAnsi="Tahoma" w:cs="Tahoma" w:hint="cs"/>
                <w:cs w:val="0"/>
              </w:rPr>
              <w:t>בהמשך לאתגר מס' 3 הקשור למציאת ספריית תרגום טובה עבור הקוד שלנו, לאורך הרצת הקוד מספר פעמים גילינו ש</w:t>
            </w:r>
            <w:r w:rsidR="007C7573" w:rsidRPr="00635747">
              <w:rPr>
                <w:rFonts w:ascii="Tahoma" w:eastAsiaTheme="minorEastAsia" w:hAnsi="Tahoma" w:cs="Tahoma" w:hint="cs"/>
                <w:cs w:val="0"/>
              </w:rPr>
              <w:t>גם</w:t>
            </w:r>
            <w:r w:rsidRPr="00635747">
              <w:rPr>
                <w:rFonts w:ascii="Tahoma" w:eastAsiaTheme="minorEastAsia" w:hAnsi="Tahoma" w:cs="Tahoma" w:hint="cs"/>
                <w:cs w:val="0"/>
              </w:rPr>
              <w:t xml:space="preserve"> ספריית</w:t>
            </w:r>
            <w:r w:rsidR="007C7573" w:rsidRPr="00635747">
              <w:rPr>
                <w:rFonts w:ascii="Tahoma" w:eastAsiaTheme="minorEastAsia" w:hAnsi="Tahoma" w:cs="Tahoma" w:hint="cs"/>
                <w:cs w:val="0"/>
              </w:rPr>
              <w:t xml:space="preserve"> </w:t>
            </w:r>
            <w:proofErr w:type="spellStart"/>
            <w:r w:rsidR="007C7573" w:rsidRPr="00635747">
              <w:rPr>
                <w:rFonts w:ascii="Tahoma" w:eastAsiaTheme="minorEastAsia" w:hAnsi="Tahoma" w:cs="Tahoma"/>
                <w:rtl w:val="0"/>
                <w:cs w:val="0"/>
              </w:rPr>
              <w:t>googletrans</w:t>
            </w:r>
            <w:proofErr w:type="spellEnd"/>
            <w:r w:rsidR="007C7573" w:rsidRPr="00635747">
              <w:rPr>
                <w:rFonts w:ascii="Tahoma" w:eastAsiaTheme="minorEastAsia" w:hAnsi="Tahoma" w:cs="Tahoma" w:hint="cs"/>
                <w:cs w:val="0"/>
              </w:rPr>
              <w:t xml:space="preserve"> </w:t>
            </w:r>
            <w:r w:rsidRPr="00635747">
              <w:rPr>
                <w:rFonts w:ascii="Tahoma" w:eastAsiaTheme="minorEastAsia" w:hAnsi="Tahoma" w:cs="Tahoma" w:hint="cs"/>
                <w:cs w:val="0"/>
              </w:rPr>
              <w:t xml:space="preserve">בעלת מגבלות משלה. </w:t>
            </w:r>
            <w:r w:rsidR="007044A1" w:rsidRPr="00635747">
              <w:rPr>
                <w:rFonts w:ascii="Tahoma" w:eastAsiaTheme="minorEastAsia" w:hAnsi="Tahoma" w:cs="Tahoma" w:hint="cs"/>
                <w:cs w:val="0"/>
              </w:rPr>
              <w:t xml:space="preserve">לאחר מספר </w:t>
            </w:r>
            <w:proofErr w:type="spellStart"/>
            <w:r w:rsidR="007044A1" w:rsidRPr="00635747">
              <w:rPr>
                <w:rFonts w:ascii="Tahoma" w:eastAsiaTheme="minorEastAsia" w:hAnsi="Tahoma" w:cs="Tahoma" w:hint="cs"/>
                <w:cs w:val="0"/>
              </w:rPr>
              <w:t>איטרציות</w:t>
            </w:r>
            <w:proofErr w:type="spellEnd"/>
            <w:r w:rsidR="007044A1" w:rsidRPr="00635747">
              <w:rPr>
                <w:rFonts w:ascii="Tahoma" w:eastAsiaTheme="minorEastAsia" w:hAnsi="Tahoma" w:cs="Tahoma" w:hint="cs"/>
                <w:cs w:val="0"/>
              </w:rPr>
              <w:t xml:space="preserve"> הקוד קרס והועלה לנו ה-</w:t>
            </w:r>
            <w:r w:rsidR="007044A1" w:rsidRPr="00635747">
              <w:rPr>
                <w:rFonts w:ascii="Tahoma" w:eastAsiaTheme="minorEastAsia" w:hAnsi="Tahoma" w:cs="Tahoma"/>
                <w:rtl w:val="0"/>
                <w:cs w:val="0"/>
              </w:rPr>
              <w:t>exception</w:t>
            </w:r>
            <w:r w:rsidR="007044A1" w:rsidRPr="00635747">
              <w:rPr>
                <w:rFonts w:ascii="Tahoma" w:eastAsiaTheme="minorEastAsia" w:hAnsi="Tahoma" w:cs="Tahoma" w:hint="cs"/>
                <w:cs w:val="0"/>
              </w:rPr>
              <w:t xml:space="preserve"> הבא: </w:t>
            </w:r>
            <w:r w:rsidR="007C7573" w:rsidRPr="00635747">
              <w:rPr>
                <w:rFonts w:ascii="Tahoma" w:eastAsiaTheme="minorEastAsia" w:hAnsi="Tahoma" w:cs="Tahoma" w:hint="cs"/>
                <w:cs w:val="0"/>
              </w:rPr>
              <w:t>"</w:t>
            </w:r>
            <w:r w:rsidR="007C7573" w:rsidRPr="00635747">
              <w:rPr>
                <w:rtl w:val="0"/>
                <w:cs w:val="0"/>
              </w:rPr>
              <w:t xml:space="preserve"> </w:t>
            </w:r>
            <w:r w:rsidR="007C7573" w:rsidRPr="00635747">
              <w:rPr>
                <w:rFonts w:ascii="Tahoma" w:eastAsiaTheme="minorEastAsia" w:hAnsi="Tahoma" w:cs="Tahoma"/>
                <w:rtl w:val="0"/>
                <w:cs w:val="0"/>
              </w:rPr>
              <w:t>the read operation timed out</w:t>
            </w:r>
            <w:r w:rsidR="007C7573" w:rsidRPr="00635747">
              <w:rPr>
                <w:rFonts w:ascii="Tahoma" w:eastAsiaTheme="minorEastAsia" w:hAnsi="Tahoma" w:cs="Tahoma" w:hint="cs"/>
                <w:cs w:val="0"/>
              </w:rPr>
              <w:t xml:space="preserve">" </w:t>
            </w:r>
            <w:r w:rsidR="007044A1" w:rsidRPr="00635747">
              <w:rPr>
                <w:rFonts w:ascii="Tahoma" w:eastAsiaTheme="minorEastAsia" w:hAnsi="Tahoma" w:cs="Tahoma" w:hint="cs"/>
                <w:cs w:val="0"/>
              </w:rPr>
              <w:t xml:space="preserve">ומבדיקה אינטרנטית אודות </w:t>
            </w:r>
            <w:r w:rsidR="007044A1" w:rsidRPr="00635747">
              <w:rPr>
                <w:rFonts w:ascii="Tahoma" w:eastAsiaTheme="minorEastAsia" w:hAnsi="Tahoma" w:cs="Tahoma"/>
                <w:rtl w:val="0"/>
                <w:cs w:val="0"/>
              </w:rPr>
              <w:t>exception</w:t>
            </w:r>
            <w:r w:rsidR="007044A1" w:rsidRPr="00635747">
              <w:rPr>
                <w:rFonts w:ascii="Tahoma" w:eastAsiaTheme="minorEastAsia" w:hAnsi="Tahoma" w:cs="Tahoma" w:hint="cs"/>
                <w:cs w:val="0"/>
              </w:rPr>
              <w:t xml:space="preserve"> זה עלה כי הוא מדבר על אי הספק של הספק (</w:t>
            </w:r>
            <w:r w:rsidR="007044A1" w:rsidRPr="00635747">
              <w:rPr>
                <w:rFonts w:ascii="Tahoma" w:eastAsiaTheme="minorEastAsia" w:hAnsi="Tahoma" w:cs="Tahoma"/>
                <w:rtl w:val="0"/>
                <w:cs w:val="0"/>
              </w:rPr>
              <w:t>google</w:t>
            </w:r>
            <w:r w:rsidR="007044A1" w:rsidRPr="00635747">
              <w:rPr>
                <w:rFonts w:ascii="Tahoma" w:eastAsiaTheme="minorEastAsia" w:hAnsi="Tahoma" w:cs="Tahoma" w:hint="cs"/>
                <w:cs w:val="0"/>
              </w:rPr>
              <w:t>) לתת מענה לשאילתת התרגום שהעברנו לו. מבחינת</w:t>
            </w:r>
            <w:r w:rsidR="00777535" w:rsidRPr="00635747">
              <w:rPr>
                <w:rFonts w:ascii="Tahoma" w:eastAsiaTheme="minorEastAsia" w:hAnsi="Tahoma" w:cs="Tahoma" w:hint="cs"/>
                <w:cs w:val="0"/>
              </w:rPr>
              <w:t>ו של</w:t>
            </w:r>
            <w:r w:rsidR="007044A1" w:rsidRPr="00635747">
              <w:rPr>
                <w:rFonts w:ascii="Tahoma" w:eastAsiaTheme="minorEastAsia" w:hAnsi="Tahoma" w:cs="Tahoma" w:hint="cs"/>
                <w:cs w:val="0"/>
              </w:rPr>
              <w:t xml:space="preserve"> הנושא עלו מספר בעיות אפשריות סביב זה:</w:t>
            </w:r>
          </w:p>
          <w:p w14:paraId="6C0DC0C3" w14:textId="77777777" w:rsidR="007044A1" w:rsidRPr="00635747" w:rsidRDefault="007044A1" w:rsidP="007044A1">
            <w:pPr>
              <w:pStyle w:val="ListParagraph"/>
              <w:numPr>
                <w:ilvl w:val="1"/>
                <w:numId w:val="4"/>
              </w:numPr>
              <w:spacing w:after="0"/>
              <w:rPr>
                <w:rFonts w:ascii="Tahoma" w:eastAsiaTheme="minorEastAsia" w:hAnsi="Tahoma" w:cs="Tahoma"/>
                <w:rtl w:val="0"/>
                <w:cs w:val="0"/>
              </w:rPr>
            </w:pPr>
            <w:r w:rsidRPr="00635747">
              <w:rPr>
                <w:rFonts w:ascii="Tahoma" w:eastAsiaTheme="minorEastAsia" w:hAnsi="Tahoma" w:cs="Tahoma" w:hint="cs"/>
                <w:cs w:val="0"/>
              </w:rPr>
              <w:t>שלספק אין מספיק זמן לתרגם לנו את הטקסט בין שאילתה לשאילתה ולכן הקוד קורס.</w:t>
            </w:r>
          </w:p>
          <w:p w14:paraId="6D72DC01" w14:textId="349D5CBD" w:rsidR="007044A1" w:rsidRPr="00635747" w:rsidRDefault="007044A1" w:rsidP="007044A1">
            <w:pPr>
              <w:pStyle w:val="ListParagraph"/>
              <w:numPr>
                <w:ilvl w:val="1"/>
                <w:numId w:val="4"/>
              </w:numPr>
              <w:spacing w:after="0"/>
              <w:rPr>
                <w:rFonts w:ascii="Tahoma" w:eastAsiaTheme="minorEastAsia" w:hAnsi="Tahoma" w:cs="Tahoma"/>
                <w:rtl w:val="0"/>
                <w:cs w:val="0"/>
              </w:rPr>
            </w:pPr>
            <w:r w:rsidRPr="00635747">
              <w:rPr>
                <w:rFonts w:ascii="Tahoma" w:eastAsiaTheme="minorEastAsia" w:hAnsi="Tahoma" w:cs="Tahoma" w:hint="cs"/>
                <w:cs w:val="0"/>
              </w:rPr>
              <w:t xml:space="preserve">שלספק יש מנגנון שאם הוא מזהה </w:t>
            </w:r>
            <w:r w:rsidRPr="00635747">
              <w:rPr>
                <w:rFonts w:ascii="Tahoma" w:eastAsiaTheme="minorEastAsia" w:hAnsi="Tahoma" w:cs="Tahoma" w:hint="cs"/>
                <w:rtl w:val="0"/>
                <w:cs w:val="0"/>
              </w:rPr>
              <w:t>X</w:t>
            </w:r>
            <w:r w:rsidRPr="00635747">
              <w:rPr>
                <w:rFonts w:ascii="Tahoma" w:eastAsiaTheme="minorEastAsia" w:hAnsi="Tahoma" w:cs="Tahoma" w:hint="cs"/>
                <w:cs w:val="0"/>
              </w:rPr>
              <w:t xml:space="preserve"> שאילתות מאותו </w:t>
            </w:r>
            <w:r w:rsidRPr="00635747">
              <w:rPr>
                <w:rFonts w:ascii="Tahoma" w:eastAsiaTheme="minorEastAsia" w:hAnsi="Tahoma" w:cs="Tahoma" w:hint="cs"/>
                <w:rtl w:val="0"/>
                <w:cs w:val="0"/>
              </w:rPr>
              <w:t>IP</w:t>
            </w:r>
            <w:r w:rsidRPr="00635747">
              <w:rPr>
                <w:rFonts w:ascii="Tahoma" w:eastAsiaTheme="minorEastAsia" w:hAnsi="Tahoma" w:cs="Tahoma" w:hint="cs"/>
                <w:cs w:val="0"/>
              </w:rPr>
              <w:t xml:space="preserve"> במסגרת זמן מסוימת הוא חוסם בקשות נוספות ממנו במסגרת אותה ריצה.</w:t>
            </w:r>
          </w:p>
          <w:p w14:paraId="414D1D64" w14:textId="6C828CD8" w:rsidR="007044A1" w:rsidRPr="00635747" w:rsidRDefault="007044A1" w:rsidP="007044A1">
            <w:pPr>
              <w:spacing w:after="0"/>
              <w:ind w:left="720"/>
              <w:rPr>
                <w:rFonts w:ascii="Tahoma" w:eastAsiaTheme="minorEastAsia" w:hAnsi="Tahoma" w:cs="Tahoma"/>
                <w:cs w:val="0"/>
              </w:rPr>
            </w:pPr>
            <w:r w:rsidRPr="00635747">
              <w:rPr>
                <w:rFonts w:ascii="Tahoma" w:eastAsiaTheme="minorEastAsia" w:hAnsi="Tahoma" w:cs="Tahoma" w:hint="cs"/>
                <w:cs w:val="0"/>
              </w:rPr>
              <w:t xml:space="preserve">על מנת לנסות לפתור בעיה זו תחילה ניסינו לרווח את בקשות התרגום ששלחנו לספק באמצעות הכנסת </w:t>
            </w:r>
            <w:r w:rsidRPr="00635747">
              <w:rPr>
                <w:rFonts w:ascii="Tahoma" w:eastAsiaTheme="minorEastAsia" w:hAnsi="Tahoma" w:cs="Tahoma"/>
                <w:rtl w:val="0"/>
                <w:cs w:val="0"/>
              </w:rPr>
              <w:t>sleep</w:t>
            </w:r>
            <w:r w:rsidRPr="00635747">
              <w:rPr>
                <w:rFonts w:ascii="Tahoma" w:eastAsiaTheme="minorEastAsia" w:hAnsi="Tahoma" w:cs="Tahoma" w:hint="cs"/>
                <w:cs w:val="0"/>
              </w:rPr>
              <w:t xml:space="preserve"> בפנים ואכן, זה הוביל לכך שמספר הבקשות תרגום עלה והקוד הצליח להתקדם לעוד חברי פרלמנט </w:t>
            </w:r>
            <w:proofErr w:type="spellStart"/>
            <w:r w:rsidRPr="00635747">
              <w:rPr>
                <w:rFonts w:ascii="Tahoma" w:eastAsiaTheme="minorEastAsia" w:hAnsi="Tahoma" w:cs="Tahoma" w:hint="cs"/>
                <w:cs w:val="0"/>
              </w:rPr>
              <w:t>באיטרציות</w:t>
            </w:r>
            <w:proofErr w:type="spellEnd"/>
            <w:r w:rsidRPr="00635747">
              <w:rPr>
                <w:rFonts w:ascii="Tahoma" w:eastAsiaTheme="minorEastAsia" w:hAnsi="Tahoma" w:cs="Tahoma" w:hint="cs"/>
                <w:cs w:val="0"/>
              </w:rPr>
              <w:t xml:space="preserve"> הבאות</w:t>
            </w:r>
            <w:r w:rsidR="00777535" w:rsidRPr="00635747">
              <w:rPr>
                <w:rFonts w:ascii="Tahoma" w:eastAsiaTheme="minorEastAsia" w:hAnsi="Tahoma" w:cs="Tahoma" w:hint="cs"/>
                <w:cs w:val="0"/>
              </w:rPr>
              <w:t xml:space="preserve"> אך חזר וקרס בהמשך מאותה סיבה</w:t>
            </w:r>
            <w:r w:rsidRPr="00635747">
              <w:rPr>
                <w:rFonts w:ascii="Tahoma" w:eastAsiaTheme="minorEastAsia" w:hAnsi="Tahoma" w:cs="Tahoma" w:hint="cs"/>
                <w:cs w:val="0"/>
              </w:rPr>
              <w:t>.</w:t>
            </w:r>
            <w:r w:rsidR="00777535" w:rsidRPr="00635747">
              <w:rPr>
                <w:rFonts w:ascii="Tahoma" w:eastAsiaTheme="minorEastAsia" w:hAnsi="Tahoma" w:cs="Tahoma" w:hint="cs"/>
                <w:cs w:val="0"/>
              </w:rPr>
              <w:t xml:space="preserve"> ניסיון נוסף שלנו לפתור בעיה זו היה לאסוף ברשימה את כלל הטקסטים שאנו צריכות לשלוח לתרגום ולשלוח אותם יחד כמקשה אחת ולאחר קבלת התרגום להחזיר את הטקסט למצבו המתבקש והמתאים עבור המסד שאנו בונות. לצערנו גם ניסיון זה נתקל בבעיות מסיבה דומה, כאשר שלחנו רשימה ארוכה עם המון קובץ לתרגום, הפעולה לא צלחה.</w:t>
            </w:r>
          </w:p>
          <w:p w14:paraId="676222FE" w14:textId="655B4624" w:rsidR="006E32FD" w:rsidRPr="00635747" w:rsidRDefault="006E32FD" w:rsidP="007044A1">
            <w:pPr>
              <w:spacing w:after="0"/>
              <w:ind w:left="720"/>
              <w:rPr>
                <w:rFonts w:ascii="Tahoma" w:eastAsiaTheme="minorEastAsia" w:hAnsi="Tahoma" w:cs="Tahoma"/>
                <w:cs w:val="0"/>
              </w:rPr>
            </w:pPr>
            <w:r w:rsidRPr="00635747">
              <w:rPr>
                <w:rFonts w:ascii="Tahoma" w:eastAsiaTheme="minorEastAsia" w:hAnsi="Tahoma" w:cs="Tahoma" w:hint="cs"/>
                <w:cs w:val="0"/>
              </w:rPr>
              <w:t xml:space="preserve">דרך נוספת עימה בחרנו לנסות ולהאריך את זמן המענה לבקשת התרגום הוא הכנסת לולאת </w:t>
            </w:r>
            <w:r w:rsidRPr="00635747">
              <w:rPr>
                <w:rFonts w:ascii="Tahoma" w:eastAsiaTheme="minorEastAsia" w:hAnsi="Tahoma" w:cs="Tahoma"/>
                <w:rtl w:val="0"/>
                <w:cs w:val="0"/>
              </w:rPr>
              <w:t>for</w:t>
            </w:r>
            <w:r w:rsidRPr="00635747">
              <w:rPr>
                <w:rFonts w:ascii="Tahoma" w:eastAsiaTheme="minorEastAsia" w:hAnsi="Tahoma" w:cs="Tahoma" w:hint="cs"/>
                <w:cs w:val="0"/>
              </w:rPr>
              <w:t xml:space="preserve"> לקוד כך שגם אם השרת של גוגל לא הצליח לתרגם בבקשה הראשונה, אנו חוזרות "להציק" לו עם בקשות חוזרות עד שיתפנה לתת לנו מענה. פעולה זו הובילה להעלאה משמעותית במספר חברי הפרלמנט </w:t>
            </w:r>
            <w:proofErr w:type="spellStart"/>
            <w:r w:rsidRPr="00635747">
              <w:rPr>
                <w:rFonts w:ascii="Tahoma" w:eastAsiaTheme="minorEastAsia" w:hAnsi="Tahoma" w:cs="Tahoma" w:hint="cs"/>
                <w:cs w:val="0"/>
              </w:rPr>
              <w:t>שהזחלן</w:t>
            </w:r>
            <w:proofErr w:type="spellEnd"/>
            <w:r w:rsidRPr="00635747">
              <w:rPr>
                <w:rFonts w:ascii="Tahoma" w:eastAsiaTheme="minorEastAsia" w:hAnsi="Tahoma" w:cs="Tahoma" w:hint="cs"/>
                <w:cs w:val="0"/>
              </w:rPr>
              <w:t xml:space="preserve"> שלנו מושך עבורם מידע אז עדיין זה לא פתר את הבעיה לחלוטין. </w:t>
            </w:r>
          </w:p>
          <w:p w14:paraId="799EBC6D" w14:textId="057011E2" w:rsidR="00D15EFD" w:rsidRPr="00635747" w:rsidRDefault="00D15EFD" w:rsidP="007044A1">
            <w:pPr>
              <w:spacing w:after="0"/>
              <w:ind w:left="720"/>
              <w:rPr>
                <w:rFonts w:ascii="Tahoma" w:eastAsiaTheme="minorEastAsia" w:hAnsi="Tahoma" w:cs="Tahoma"/>
                <w:cs w:val="0"/>
              </w:rPr>
            </w:pPr>
            <w:r w:rsidRPr="00635747">
              <w:rPr>
                <w:rFonts w:ascii="Tahoma" w:eastAsiaTheme="minorEastAsia" w:hAnsi="Tahoma" w:cs="Tahoma" w:hint="cs"/>
                <w:cs w:val="0"/>
              </w:rPr>
              <w:t>נקודה נוספת שגילינו על בעיה זו היא התזמון בו אנו שולחות את בקשת התרגום לשרת- אם אנחנו מריצות את הקוד באמצע שבוע במהלך שעות היום השרת עמוס הרבה יותר לעומת אם אנו מריצות את הקוד במהלך ימי החופש של ארה"ב (שבת-ראשון), אז הזחלן מצליח להפיק הרבה יותר מידע על יותר חברי פרלמנט.</w:t>
            </w:r>
          </w:p>
          <w:p w14:paraId="376AB2E4" w14:textId="2A6C969C" w:rsidR="00D5026C" w:rsidRPr="00635747" w:rsidRDefault="00D5026C" w:rsidP="007044A1">
            <w:pPr>
              <w:spacing w:after="0"/>
              <w:ind w:left="720"/>
              <w:rPr>
                <w:rFonts w:ascii="Tahoma" w:eastAsiaTheme="minorEastAsia" w:hAnsi="Tahoma" w:cs="Tahoma"/>
                <w:rtl w:val="0"/>
                <w:cs w:val="0"/>
              </w:rPr>
            </w:pPr>
            <w:r w:rsidRPr="00635747">
              <w:rPr>
                <w:rFonts w:ascii="Tahoma" w:eastAsiaTheme="minorEastAsia" w:hAnsi="Tahoma" w:cs="Tahoma" w:hint="cs"/>
                <w:cs w:val="0"/>
              </w:rPr>
              <w:t xml:space="preserve">לאחר ניסיונות רבים עצמאיים ומול חברינו לתואר התייעצנו בסוגייה זו עם המרצה אשר יעץ לנו לשנות את הלולאה בקוד ללולאת </w:t>
            </w:r>
            <w:r w:rsidRPr="00635747">
              <w:rPr>
                <w:rFonts w:ascii="Tahoma" w:eastAsiaTheme="minorEastAsia" w:hAnsi="Tahoma" w:cs="Tahoma"/>
                <w:rtl w:val="0"/>
                <w:cs w:val="0"/>
              </w:rPr>
              <w:t>while</w:t>
            </w:r>
            <w:r w:rsidRPr="00635747">
              <w:rPr>
                <w:rFonts w:ascii="Tahoma" w:eastAsiaTheme="minorEastAsia" w:hAnsi="Tahoma" w:cs="Tahoma" w:hint="cs"/>
                <w:cs w:val="0"/>
              </w:rPr>
              <w:t>. ניסיון זה לצערנו גם לא צלח לאחר שהמחשבים שלנו לא הצליחו להתמודד עם העבודה בתוך הלולאה וקרסו. נוסף על כך, ראינו כי במסגרת לולאה זו, הזחלן נתקע על בקשת תרגום אחת ופשוט לא הצליח להתקדם ממנה הלאה.</w:t>
            </w:r>
          </w:p>
          <w:p w14:paraId="6CE96D92" w14:textId="429CECF5" w:rsidR="0017755D" w:rsidRDefault="0017755D" w:rsidP="005343CE">
            <w:pPr>
              <w:pStyle w:val="ListParagraph"/>
              <w:numPr>
                <w:ilvl w:val="0"/>
                <w:numId w:val="4"/>
              </w:numPr>
              <w:spacing w:after="0"/>
              <w:rPr>
                <w:rFonts w:ascii="Tahoma" w:eastAsiaTheme="minorEastAsia" w:hAnsi="Tahoma" w:cs="Tahoma"/>
                <w:rtl w:val="0"/>
                <w:cs w:val="0"/>
              </w:rPr>
            </w:pPr>
            <w:r>
              <w:rPr>
                <w:rFonts w:ascii="Tahoma" w:eastAsiaTheme="minorEastAsia" w:hAnsi="Tahoma" w:cs="Tahoma" w:hint="cs"/>
                <w:cs w:val="0"/>
              </w:rPr>
              <w:t>בהמשך לאתגר התרגום ובשל כמות חברי הפרלמנט הגדולה שקיימת באתרינו, חרגנו את מגבלת הבקשות שניתן להעביר ל-</w:t>
            </w:r>
            <w:r>
              <w:rPr>
                <w:rFonts w:ascii="Tahoma" w:eastAsiaTheme="minorEastAsia" w:hAnsi="Tahoma" w:cs="Tahoma" w:hint="cs"/>
                <w:rtl w:val="0"/>
                <w:cs w:val="0"/>
              </w:rPr>
              <w:t>API</w:t>
            </w:r>
            <w:r>
              <w:rPr>
                <w:rFonts w:ascii="Tahoma" w:eastAsiaTheme="minorEastAsia" w:hAnsi="Tahoma" w:cs="Tahoma" w:hint="cs"/>
                <w:cs w:val="0"/>
              </w:rPr>
              <w:t xml:space="preserve"> של ה</w:t>
            </w:r>
            <w:r w:rsidR="00C01B61">
              <w:rPr>
                <w:rFonts w:ascii="Tahoma" w:eastAsiaTheme="minorEastAsia" w:hAnsi="Tahoma" w:cs="Tahoma" w:hint="cs"/>
                <w:cs w:val="0"/>
              </w:rPr>
              <w:t>ניתוח ה</w:t>
            </w:r>
            <w:r>
              <w:rPr>
                <w:rFonts w:ascii="Tahoma" w:eastAsiaTheme="minorEastAsia" w:hAnsi="Tahoma" w:cs="Tahoma" w:hint="cs"/>
                <w:cs w:val="0"/>
              </w:rPr>
              <w:t>מגדר</w:t>
            </w:r>
            <w:r w:rsidR="00C01B61">
              <w:rPr>
                <w:rFonts w:ascii="Tahoma" w:eastAsiaTheme="minorEastAsia" w:hAnsi="Tahoma" w:cs="Tahoma" w:hint="cs"/>
                <w:cs w:val="0"/>
              </w:rPr>
              <w:t>י</w:t>
            </w:r>
            <w:r>
              <w:rPr>
                <w:rFonts w:ascii="Tahoma" w:eastAsiaTheme="minorEastAsia" w:hAnsi="Tahoma" w:cs="Tahoma" w:hint="cs"/>
                <w:cs w:val="0"/>
              </w:rPr>
              <w:t>. על מנת להילחם במגבלה זו שלחנו מייל ליוצרי ה-</w:t>
            </w:r>
            <w:r>
              <w:rPr>
                <w:rFonts w:ascii="Tahoma" w:eastAsiaTheme="minorEastAsia" w:hAnsi="Tahoma" w:cs="Tahoma" w:hint="cs"/>
                <w:rtl w:val="0"/>
                <w:cs w:val="0"/>
              </w:rPr>
              <w:t>API</w:t>
            </w:r>
            <w:r>
              <w:rPr>
                <w:rFonts w:ascii="Tahoma" w:eastAsiaTheme="minorEastAsia" w:hAnsi="Tahoma" w:cs="Tahoma" w:hint="cs"/>
                <w:cs w:val="0"/>
              </w:rPr>
              <w:t xml:space="preserve"> בו הסברנו מי אנחנו ומה מטלתנו וביקשנו אם </w:t>
            </w:r>
            <w:r>
              <w:rPr>
                <w:rFonts w:ascii="Tahoma" w:eastAsiaTheme="minorEastAsia" w:hAnsi="Tahoma" w:cs="Tahoma" w:hint="cs"/>
                <w:cs w:val="0"/>
              </w:rPr>
              <w:lastRenderedPageBreak/>
              <w:t>ניתן יהיה לקבל מפתח אישי שלא יגביל את הבקשות שנוכל לשלוח. נענינו בחיוב וקיבלנו מפתח אשר יאפשר לנו להגיש 10 מיליון בקשות פר חודש ללא בעיות.</w:t>
            </w:r>
          </w:p>
          <w:p w14:paraId="48DC21AD" w14:textId="00AFA213" w:rsidR="002A13F6" w:rsidRDefault="002A13F6" w:rsidP="005343CE">
            <w:pPr>
              <w:pStyle w:val="ListParagraph"/>
              <w:numPr>
                <w:ilvl w:val="0"/>
                <w:numId w:val="4"/>
              </w:numPr>
              <w:spacing w:after="0"/>
              <w:rPr>
                <w:rFonts w:ascii="Tahoma" w:eastAsiaTheme="minorEastAsia" w:hAnsi="Tahoma" w:cs="Tahoma"/>
                <w:rtl w:val="0"/>
                <w:cs w:val="0"/>
              </w:rPr>
            </w:pPr>
            <w:r>
              <w:rPr>
                <w:rFonts w:ascii="Tahoma" w:eastAsiaTheme="minorEastAsia" w:hAnsi="Tahoma" w:cs="Tahoma" w:hint="cs"/>
                <w:cs w:val="0"/>
              </w:rPr>
              <w:t xml:space="preserve">אתגר נוסף עימו התמודדנו צץ רק לאחר </w:t>
            </w:r>
            <w:proofErr w:type="spellStart"/>
            <w:r>
              <w:rPr>
                <w:rFonts w:ascii="Tahoma" w:eastAsiaTheme="minorEastAsia" w:hAnsi="Tahoma" w:cs="Tahoma" w:hint="cs"/>
                <w:cs w:val="0"/>
              </w:rPr>
              <w:t>האיטרציה</w:t>
            </w:r>
            <w:proofErr w:type="spellEnd"/>
            <w:r>
              <w:rPr>
                <w:rFonts w:ascii="Tahoma" w:eastAsiaTheme="minorEastAsia" w:hAnsi="Tahoma" w:cs="Tahoma" w:hint="cs"/>
                <w:cs w:val="0"/>
              </w:rPr>
              <w:t xml:space="preserve"> הראשונה של הזחלן (לאחר קצירת כל המידע אודות חבר הפרלמנט הראשון). </w:t>
            </w:r>
          </w:p>
          <w:p w14:paraId="76C2C720" w14:textId="7A3F38AA" w:rsidR="002A13F6" w:rsidRDefault="002A13F6" w:rsidP="002A13F6">
            <w:pPr>
              <w:pStyle w:val="ListParagraph"/>
              <w:spacing w:after="0"/>
              <w:rPr>
                <w:rFonts w:ascii="Tahoma" w:eastAsiaTheme="minorEastAsia" w:hAnsi="Tahoma" w:cs="Tahoma"/>
                <w:cs w:val="0"/>
              </w:rPr>
            </w:pPr>
            <w:r>
              <w:rPr>
                <w:rFonts w:ascii="Tahoma" w:eastAsiaTheme="minorEastAsia" w:hAnsi="Tahoma" w:cs="Tahoma" w:hint="cs"/>
                <w:cs w:val="0"/>
              </w:rPr>
              <w:t xml:space="preserve">לאחר קצירת כל המידע אודות חבר הפרלמנט הראשון, הזחלן מתבקש לחזור דף אחד אחורנית לדף בו קיימת רשימת כלל חברי הפרלמנט ממנו נכנסים לעמודים הפרטניים של כל חבר. בעת הניסיון להיכנס לעמוד של חבר הפרלמנט השני, הקוד קרס והעלה לנו </w:t>
            </w:r>
            <w:r>
              <w:rPr>
                <w:rFonts w:ascii="Tahoma" w:eastAsiaTheme="minorEastAsia" w:hAnsi="Tahoma" w:cs="Tahoma"/>
                <w:rtl w:val="0"/>
                <w:cs w:val="0"/>
              </w:rPr>
              <w:t>exception</w:t>
            </w:r>
            <w:r>
              <w:rPr>
                <w:rFonts w:ascii="Tahoma" w:eastAsiaTheme="minorEastAsia" w:hAnsi="Tahoma" w:cs="Tahoma" w:hint="cs"/>
                <w:cs w:val="0"/>
              </w:rPr>
              <w:t xml:space="preserve"> בשם "</w:t>
            </w:r>
            <w:r w:rsidRPr="005343CE">
              <w:rPr>
                <w:rFonts w:ascii="Tahoma" w:eastAsiaTheme="minorEastAsia" w:hAnsi="Tahoma" w:cs="Tahoma"/>
                <w:rtl w:val="0"/>
                <w:cs w:val="0"/>
              </w:rPr>
              <w:t xml:space="preserve"> stale element reference: element is not attached to the page document</w:t>
            </w:r>
            <w:r>
              <w:rPr>
                <w:rFonts w:ascii="Tahoma" w:eastAsiaTheme="minorEastAsia" w:hAnsi="Tahoma" w:cs="Tahoma" w:hint="cs"/>
                <w:cs w:val="0"/>
              </w:rPr>
              <w:t xml:space="preserve"> " שמבדיקה ב-</w:t>
            </w:r>
            <w:proofErr w:type="spellStart"/>
            <w:r>
              <w:rPr>
                <w:rFonts w:ascii="Tahoma" w:eastAsiaTheme="minorEastAsia" w:hAnsi="Tahoma" w:cs="Tahoma"/>
                <w:rtl w:val="0"/>
                <w:cs w:val="0"/>
              </w:rPr>
              <w:t>stackoverflow</w:t>
            </w:r>
            <w:proofErr w:type="spellEnd"/>
            <w:r>
              <w:rPr>
                <w:rFonts w:ascii="Tahoma" w:eastAsiaTheme="minorEastAsia" w:hAnsi="Tahoma" w:cs="Tahoma" w:hint="cs"/>
                <w:cs w:val="0"/>
              </w:rPr>
              <w:t xml:space="preserve"> עלה כי מדובר על בעיה שאומרת שהאובייקט שאנו מחפשות כבר לא קיים בדפדפן בשל שינויים שבוצעו במהלך העבודה עליו ע"י הזחלן. הועלו מספר פתרונות להילחם עם </w:t>
            </w:r>
            <w:r>
              <w:rPr>
                <w:rFonts w:ascii="Tahoma" w:eastAsiaTheme="minorEastAsia" w:hAnsi="Tahoma" w:cs="Tahoma"/>
                <w:rtl w:val="0"/>
                <w:cs w:val="0"/>
              </w:rPr>
              <w:t>exception</w:t>
            </w:r>
            <w:r>
              <w:rPr>
                <w:rFonts w:ascii="Tahoma" w:eastAsiaTheme="minorEastAsia" w:hAnsi="Tahoma" w:cs="Tahoma" w:hint="cs"/>
                <w:cs w:val="0"/>
              </w:rPr>
              <w:t xml:space="preserve"> זה שלצערי לא צלחו לנו בניסיונות מימוש שלהם.</w:t>
            </w:r>
          </w:p>
          <w:p w14:paraId="666DC18C" w14:textId="25D8481A" w:rsidR="002A13F6" w:rsidRDefault="002A13F6" w:rsidP="002A13F6">
            <w:pPr>
              <w:pStyle w:val="ListParagraph"/>
              <w:spacing w:after="0"/>
              <w:rPr>
                <w:rFonts w:ascii="Tahoma" w:eastAsiaTheme="minorEastAsia" w:hAnsi="Tahoma" w:cs="Tahoma"/>
                <w:cs w:val="0"/>
              </w:rPr>
            </w:pPr>
            <w:r>
              <w:rPr>
                <w:rFonts w:ascii="Tahoma" w:eastAsiaTheme="minorEastAsia" w:hAnsi="Tahoma" w:cs="Tahoma" w:hint="cs"/>
                <w:cs w:val="0"/>
              </w:rPr>
              <w:t xml:space="preserve">בסוף פתרנו בעיה זו באמצעות הגדרת אובייקט רשימת חברי הפרלמנט מתוך הלולאה הפנימית של הזחלן ולא מחוצה לה. כך לאחר כל איטרציה על חבר פרלמנט ספציפי, הרשימה של העמוד מוגדרת מחדש ואז </w:t>
            </w:r>
            <w:proofErr w:type="spellStart"/>
            <w:r>
              <w:rPr>
                <w:rFonts w:ascii="Tahoma" w:eastAsiaTheme="minorEastAsia" w:hAnsi="Tahoma" w:cs="Tahoma" w:hint="cs"/>
                <w:cs w:val="0"/>
              </w:rPr>
              <w:t>באיטרציה</w:t>
            </w:r>
            <w:proofErr w:type="spellEnd"/>
            <w:r>
              <w:rPr>
                <w:rFonts w:ascii="Tahoma" w:eastAsiaTheme="minorEastAsia" w:hAnsi="Tahoma" w:cs="Tahoma" w:hint="cs"/>
                <w:cs w:val="0"/>
              </w:rPr>
              <w:t xml:space="preserve"> הבאה הזחלן מצליח למצוא את האובייקט הבא ברשימה באמצעות האינדקס שלו שרץ על טווח מספר חברי הפרלמנט הקיימים בעמוד בו אנו נמצאים. בעצם הגדרת אובייקט רשימת החברים כל פעם מחדש גורם לכך שבין חבר פרלמנט אחד לשני, לאחר חזרה אחורנית בדפדפן, המידע לא נעלם אלא מוגדר מחדש וכך ניתן להמשיך הלאה.</w:t>
            </w:r>
          </w:p>
          <w:p w14:paraId="6BA44D37" w14:textId="2B5795C1" w:rsidR="009513AC" w:rsidRDefault="009513AC" w:rsidP="00527C48">
            <w:pPr>
              <w:pStyle w:val="ListParagraph"/>
              <w:numPr>
                <w:ilvl w:val="0"/>
                <w:numId w:val="4"/>
              </w:numPr>
              <w:spacing w:after="0"/>
              <w:rPr>
                <w:rFonts w:ascii="Tahoma" w:eastAsiaTheme="minorEastAsia" w:hAnsi="Tahoma" w:cs="Tahoma"/>
                <w:rtl w:val="0"/>
                <w:cs w:val="0"/>
              </w:rPr>
            </w:pPr>
            <w:r>
              <w:rPr>
                <w:rFonts w:ascii="Tahoma" w:eastAsiaTheme="minorEastAsia" w:hAnsi="Tahoma" w:cs="Tahoma" w:hint="cs"/>
                <w:cs w:val="0"/>
              </w:rPr>
              <w:t>אתגר נוסף אחרון עימו התמודדנו הוא אופן שמירת המידע שקצרנו על כל חבר פרלמנט כשורה (תצפית) בקובץ האקסל שלנו.</w:t>
            </w:r>
          </w:p>
          <w:p w14:paraId="5A18CA7A" w14:textId="70353EAA" w:rsidR="009513AC" w:rsidRDefault="009513AC" w:rsidP="009513AC">
            <w:pPr>
              <w:pStyle w:val="ListParagraph"/>
              <w:spacing w:after="0"/>
              <w:rPr>
                <w:rFonts w:ascii="Tahoma" w:eastAsiaTheme="minorEastAsia" w:hAnsi="Tahoma" w:cs="Tahoma"/>
                <w:cs w:val="0"/>
              </w:rPr>
            </w:pPr>
            <w:r>
              <w:rPr>
                <w:rFonts w:ascii="Tahoma" w:eastAsiaTheme="minorEastAsia" w:hAnsi="Tahoma" w:cs="Tahoma" w:hint="cs"/>
                <w:cs w:val="0"/>
              </w:rPr>
              <w:t xml:space="preserve">ניסינו לבחון מספר דרכים שיהיו יעילות ונכונות לביצוע שמירת המידע (שמירת כל תצפית/ שמירת רשימת מידע כללית שכל פעם יכנס אליה מידע מחבר אחר </w:t>
            </w:r>
            <w:proofErr w:type="spellStart"/>
            <w:r>
              <w:rPr>
                <w:rFonts w:ascii="Tahoma" w:eastAsiaTheme="minorEastAsia" w:hAnsi="Tahoma" w:cs="Tahoma" w:hint="cs"/>
                <w:cs w:val="0"/>
              </w:rPr>
              <w:t>וכו</w:t>
            </w:r>
            <w:proofErr w:type="spellEnd"/>
            <w:r>
              <w:rPr>
                <w:rFonts w:ascii="Tahoma" w:eastAsiaTheme="minorEastAsia" w:hAnsi="Tahoma" w:cs="Tahoma" w:hint="cs"/>
                <w:cs w:val="0"/>
              </w:rPr>
              <w:t>'..) אך בסוף הגענו למסקנה שהדרך הטובה ביותר עבורנו היא אכן שמירת המידע ברשימה עבור כל חבר פרלמנט באופן פרטני ובסוף קצירת כל המידע אודותיו, העברת הרשימה</w:t>
            </w:r>
            <w:r w:rsidR="00EC58BF">
              <w:rPr>
                <w:rFonts w:ascii="Tahoma" w:eastAsiaTheme="minorEastAsia" w:hAnsi="Tahoma" w:cs="Tahoma" w:hint="cs"/>
                <w:cs w:val="0"/>
              </w:rPr>
              <w:t xml:space="preserve"> ל-</w:t>
            </w:r>
            <w:proofErr w:type="spellStart"/>
            <w:r w:rsidR="00EC58BF">
              <w:rPr>
                <w:rFonts w:ascii="Tahoma" w:eastAsiaTheme="minorEastAsia" w:hAnsi="Tahoma" w:cs="Tahoma"/>
                <w:rtl w:val="0"/>
                <w:cs w:val="0"/>
              </w:rPr>
              <w:t>dataframe</w:t>
            </w:r>
            <w:proofErr w:type="spellEnd"/>
            <w:r w:rsidR="00EC58BF">
              <w:rPr>
                <w:rFonts w:ascii="Tahoma" w:eastAsiaTheme="minorEastAsia" w:hAnsi="Tahoma" w:cs="Tahoma" w:hint="cs"/>
                <w:cs w:val="0"/>
              </w:rPr>
              <w:t xml:space="preserve"> ומשם לקובץ האקסל.</w:t>
            </w:r>
          </w:p>
          <w:p w14:paraId="45B20129" w14:textId="5BA211F9" w:rsidR="00563935" w:rsidRDefault="00563935" w:rsidP="009513AC">
            <w:pPr>
              <w:pStyle w:val="ListParagraph"/>
              <w:spacing w:after="0"/>
              <w:rPr>
                <w:rFonts w:ascii="Tahoma" w:eastAsiaTheme="minorEastAsia" w:hAnsi="Tahoma" w:cs="Tahoma"/>
                <w:cs w:val="0"/>
              </w:rPr>
            </w:pPr>
            <w:r>
              <w:rPr>
                <w:rFonts w:ascii="Tahoma" w:eastAsiaTheme="minorEastAsia" w:hAnsi="Tahoma" w:cs="Tahoma" w:hint="cs"/>
                <w:cs w:val="0"/>
              </w:rPr>
              <w:t>הסיבה שבחרנו לעשות את העברת ושמירת המידע באופן הזה בין ה-</w:t>
            </w:r>
            <w:proofErr w:type="spellStart"/>
            <w:r>
              <w:rPr>
                <w:rFonts w:ascii="Tahoma" w:eastAsiaTheme="minorEastAsia" w:hAnsi="Tahoma" w:cs="Tahoma"/>
                <w:rtl w:val="0"/>
                <w:cs w:val="0"/>
              </w:rPr>
              <w:t>dataframe</w:t>
            </w:r>
            <w:proofErr w:type="spellEnd"/>
            <w:r>
              <w:rPr>
                <w:rFonts w:ascii="Tahoma" w:eastAsiaTheme="minorEastAsia" w:hAnsi="Tahoma" w:cs="Tahoma" w:hint="cs"/>
                <w:cs w:val="0"/>
              </w:rPr>
              <w:t xml:space="preserve"> לאקסל היא ניסוי ותהייה. תחילה בדקנו העברת כל נתון בפני עצמו, לאחר קצירתו, ל-</w:t>
            </w:r>
            <w:proofErr w:type="spellStart"/>
            <w:r>
              <w:rPr>
                <w:rFonts w:ascii="Tahoma" w:eastAsiaTheme="minorEastAsia" w:hAnsi="Tahoma" w:cs="Tahoma"/>
                <w:rtl w:val="0"/>
                <w:cs w:val="0"/>
              </w:rPr>
              <w:t>dataframe</w:t>
            </w:r>
            <w:proofErr w:type="spellEnd"/>
            <w:r>
              <w:rPr>
                <w:rFonts w:ascii="Tahoma" w:eastAsiaTheme="minorEastAsia" w:hAnsi="Tahoma" w:cs="Tahoma" w:hint="cs"/>
                <w:cs w:val="0"/>
              </w:rPr>
              <w:t xml:space="preserve"> אך זה גם סרבל את הקוד וגם האט את זמן הריצה שלו.</w:t>
            </w:r>
          </w:p>
          <w:p w14:paraId="3C5B73D7" w14:textId="7E682515" w:rsidR="000D607A" w:rsidRPr="00563935" w:rsidRDefault="00563935" w:rsidP="00563935">
            <w:pPr>
              <w:pStyle w:val="ListParagraph"/>
              <w:spacing w:after="0"/>
              <w:rPr>
                <w:rFonts w:ascii="Tahoma" w:eastAsiaTheme="minorEastAsia" w:hAnsi="Tahoma" w:cs="Tahoma"/>
                <w:cs w:val="0"/>
              </w:rPr>
            </w:pPr>
            <w:r>
              <w:rPr>
                <w:rFonts w:ascii="Tahoma" w:eastAsiaTheme="minorEastAsia" w:hAnsi="Tahoma" w:cs="Tahoma" w:hint="cs"/>
                <w:cs w:val="0"/>
              </w:rPr>
              <w:t>לאחר מכן בחנו שמירת כל שורת חבר פרלמנט ב-</w:t>
            </w:r>
            <w:proofErr w:type="spellStart"/>
            <w:r>
              <w:rPr>
                <w:rFonts w:ascii="Tahoma" w:eastAsiaTheme="minorEastAsia" w:hAnsi="Tahoma" w:cs="Tahoma"/>
                <w:rtl w:val="0"/>
                <w:cs w:val="0"/>
              </w:rPr>
              <w:t>dataframe</w:t>
            </w:r>
            <w:proofErr w:type="spellEnd"/>
            <w:r>
              <w:rPr>
                <w:rFonts w:ascii="Tahoma" w:eastAsiaTheme="minorEastAsia" w:hAnsi="Tahoma" w:cs="Tahoma" w:hint="cs"/>
                <w:cs w:val="0"/>
              </w:rPr>
              <w:t xml:space="preserve"> וישר עדכון שלה בדוח האקסל אך גם פעולה זו האטה את הקוד בצורה משמעותית ולכן העדפנו לשמור כל שורה ב-</w:t>
            </w:r>
            <w:proofErr w:type="spellStart"/>
            <w:r>
              <w:rPr>
                <w:rFonts w:ascii="Tahoma" w:eastAsiaTheme="minorEastAsia" w:hAnsi="Tahoma" w:cs="Tahoma"/>
                <w:rtl w:val="0"/>
                <w:cs w:val="0"/>
              </w:rPr>
              <w:t>dataframe</w:t>
            </w:r>
            <w:proofErr w:type="spellEnd"/>
            <w:r>
              <w:rPr>
                <w:rFonts w:ascii="Tahoma" w:eastAsiaTheme="minorEastAsia" w:hAnsi="Tahoma" w:cs="Tahoma" w:hint="cs"/>
                <w:cs w:val="0"/>
              </w:rPr>
              <w:t xml:space="preserve"> ורק לאחר סיום המעבר על כך חברי הפרלמנט להעביר את </w:t>
            </w:r>
            <w:proofErr w:type="spellStart"/>
            <w:r>
              <w:rPr>
                <w:rFonts w:ascii="Tahoma" w:eastAsiaTheme="minorEastAsia" w:hAnsi="Tahoma" w:cs="Tahoma" w:hint="cs"/>
                <w:cs w:val="0"/>
              </w:rPr>
              <w:t>הכל</w:t>
            </w:r>
            <w:proofErr w:type="spellEnd"/>
            <w:r>
              <w:rPr>
                <w:rFonts w:ascii="Tahoma" w:eastAsiaTheme="minorEastAsia" w:hAnsi="Tahoma" w:cs="Tahoma" w:hint="cs"/>
                <w:cs w:val="0"/>
              </w:rPr>
              <w:t xml:space="preserve"> לקובץ האקסל בצורה מסודרת.</w:t>
            </w:r>
          </w:p>
        </w:tc>
      </w:tr>
    </w:tbl>
    <w:p w14:paraId="037F6B44" w14:textId="20C262A6" w:rsidR="00EA1DC6" w:rsidRPr="00716F89" w:rsidRDefault="00EA1DC6">
      <w:pPr>
        <w:rPr>
          <w:rFonts w:ascii="Tahoma" w:hAnsi="Tahoma" w:cs="Tahoma"/>
          <w:rtl w:val="0"/>
          <w:cs w:val="0"/>
        </w:rPr>
      </w:pPr>
    </w:p>
    <w:sectPr w:rsidR="00EA1DC6" w:rsidRPr="00716F89">
      <w:footerReference w:type="default" r:id="rId10"/>
      <w:pgSz w:w="11907" w:h="16839" w:code="1"/>
      <w:pgMar w:top="1148" w:right="1050" w:bottom="1148" w:left="1050" w:header="709" w:footer="709" w:gutter="0"/>
      <w:pgNumType w:start="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6FA2" w14:textId="77777777" w:rsidR="006118B6" w:rsidRDefault="006118B6">
      <w:pPr>
        <w:spacing w:before="0" w:after="0" w:line="240" w:lineRule="auto"/>
        <w:rPr>
          <w:cs w:val="0"/>
        </w:rPr>
      </w:pPr>
      <w:r>
        <w:separator/>
      </w:r>
    </w:p>
  </w:endnote>
  <w:endnote w:type="continuationSeparator" w:id="0">
    <w:p w14:paraId="2C6EDA85" w14:textId="77777777" w:rsidR="006118B6" w:rsidRDefault="006118B6">
      <w:pPr>
        <w:spacing w:before="0" w:after="0" w:line="240" w:lineRule="auto"/>
        <w:rPr>
          <w:cs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1A39" w14:textId="77777777" w:rsidR="00EA1DC6" w:rsidRDefault="00065FD1">
    <w:pPr>
      <w:pStyle w:val="Footer"/>
      <w:rPr>
        <w:cs w:val="0"/>
      </w:rPr>
    </w:pPr>
    <w:r>
      <w:rPr>
        <w:cs w:val="0"/>
        <w:lang w:val="he-IL"/>
      </w:rPr>
      <w:t xml:space="preserve">עמוד </w:t>
    </w:r>
    <w:r>
      <w:fldChar w:fldCharType="begin"/>
    </w:r>
    <w:r>
      <w:rPr>
        <w:cs w:val="0"/>
      </w:rPr>
      <w:instrText>PAGE</w:instrText>
    </w:r>
    <w:r>
      <w:fldChar w:fldCharType="separate"/>
    </w:r>
    <w:r w:rsidR="006F6D57">
      <w:rPr>
        <w:noProof/>
        <w:cs w:val="0"/>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BE4E" w14:textId="77777777" w:rsidR="006118B6" w:rsidRDefault="006118B6">
      <w:pPr>
        <w:spacing w:before="0" w:after="0" w:line="240" w:lineRule="auto"/>
        <w:rPr>
          <w:cs w:val="0"/>
        </w:rPr>
      </w:pPr>
      <w:r>
        <w:separator/>
      </w:r>
    </w:p>
  </w:footnote>
  <w:footnote w:type="continuationSeparator" w:id="0">
    <w:p w14:paraId="3003F8E8" w14:textId="77777777" w:rsidR="006118B6" w:rsidRDefault="006118B6">
      <w:pPr>
        <w:spacing w:before="0" w:after="0" w:line="240" w:lineRule="auto"/>
        <w:rPr>
          <w:cs w:val="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81154"/>
    <w:multiLevelType w:val="hybridMultilevel"/>
    <w:tmpl w:val="E852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53DF5"/>
    <w:multiLevelType w:val="hybridMultilevel"/>
    <w:tmpl w:val="8446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D304E"/>
    <w:multiLevelType w:val="hybridMultilevel"/>
    <w:tmpl w:val="2B90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477C9"/>
    <w:multiLevelType w:val="multilevel"/>
    <w:tmpl w:val="45564D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40D071A"/>
    <w:multiLevelType w:val="hybridMultilevel"/>
    <w:tmpl w:val="2F4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76111">
    <w:abstractNumId w:val="1"/>
  </w:num>
  <w:num w:numId="2" w16cid:durableId="718237629">
    <w:abstractNumId w:val="0"/>
  </w:num>
  <w:num w:numId="3" w16cid:durableId="2079403731">
    <w:abstractNumId w:val="2"/>
  </w:num>
  <w:num w:numId="4" w16cid:durableId="1441947793">
    <w:abstractNumId w:val="3"/>
  </w:num>
  <w:num w:numId="5" w16cid:durableId="1848443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35"/>
    <w:rsid w:val="00012EAB"/>
    <w:rsid w:val="00021EFE"/>
    <w:rsid w:val="00023D97"/>
    <w:rsid w:val="00026564"/>
    <w:rsid w:val="00033B54"/>
    <w:rsid w:val="00035C80"/>
    <w:rsid w:val="00065FD1"/>
    <w:rsid w:val="00073221"/>
    <w:rsid w:val="00077904"/>
    <w:rsid w:val="000B1437"/>
    <w:rsid w:val="000C415A"/>
    <w:rsid w:val="000C4747"/>
    <w:rsid w:val="000C7348"/>
    <w:rsid w:val="000D607A"/>
    <w:rsid w:val="001309FE"/>
    <w:rsid w:val="00131919"/>
    <w:rsid w:val="00136748"/>
    <w:rsid w:val="00146978"/>
    <w:rsid w:val="0015205C"/>
    <w:rsid w:val="00170E81"/>
    <w:rsid w:val="00171763"/>
    <w:rsid w:val="0017755D"/>
    <w:rsid w:val="00214290"/>
    <w:rsid w:val="002258AC"/>
    <w:rsid w:val="002500B7"/>
    <w:rsid w:val="002574DC"/>
    <w:rsid w:val="002737DC"/>
    <w:rsid w:val="00292E5E"/>
    <w:rsid w:val="002944EF"/>
    <w:rsid w:val="002A13F6"/>
    <w:rsid w:val="002B723C"/>
    <w:rsid w:val="002B7CC6"/>
    <w:rsid w:val="003167DA"/>
    <w:rsid w:val="00336212"/>
    <w:rsid w:val="00336848"/>
    <w:rsid w:val="003460D8"/>
    <w:rsid w:val="0038723A"/>
    <w:rsid w:val="003962F8"/>
    <w:rsid w:val="003A4BAB"/>
    <w:rsid w:val="003A7B91"/>
    <w:rsid w:val="003D2369"/>
    <w:rsid w:val="003F64CE"/>
    <w:rsid w:val="00404179"/>
    <w:rsid w:val="00413A44"/>
    <w:rsid w:val="00414B3C"/>
    <w:rsid w:val="00455B2D"/>
    <w:rsid w:val="004646E9"/>
    <w:rsid w:val="00464C27"/>
    <w:rsid w:val="00475140"/>
    <w:rsid w:val="004B0A95"/>
    <w:rsid w:val="004C2CF8"/>
    <w:rsid w:val="004D61C3"/>
    <w:rsid w:val="00501156"/>
    <w:rsid w:val="00521B31"/>
    <w:rsid w:val="00525CD3"/>
    <w:rsid w:val="00527C48"/>
    <w:rsid w:val="005343CE"/>
    <w:rsid w:val="00537D6E"/>
    <w:rsid w:val="00546857"/>
    <w:rsid w:val="00555CF4"/>
    <w:rsid w:val="00563935"/>
    <w:rsid w:val="005B25FB"/>
    <w:rsid w:val="005F1148"/>
    <w:rsid w:val="005F4B86"/>
    <w:rsid w:val="005F63C3"/>
    <w:rsid w:val="006118B6"/>
    <w:rsid w:val="00625832"/>
    <w:rsid w:val="00635747"/>
    <w:rsid w:val="00644554"/>
    <w:rsid w:val="006C3B43"/>
    <w:rsid w:val="006D77C8"/>
    <w:rsid w:val="006E32FD"/>
    <w:rsid w:val="006F6D57"/>
    <w:rsid w:val="007044A1"/>
    <w:rsid w:val="00716F89"/>
    <w:rsid w:val="00723356"/>
    <w:rsid w:val="007659DB"/>
    <w:rsid w:val="00766658"/>
    <w:rsid w:val="00770933"/>
    <w:rsid w:val="0077644E"/>
    <w:rsid w:val="00777535"/>
    <w:rsid w:val="00790F21"/>
    <w:rsid w:val="007A1F7A"/>
    <w:rsid w:val="007A56C0"/>
    <w:rsid w:val="007A6AD4"/>
    <w:rsid w:val="007B043B"/>
    <w:rsid w:val="007B63FD"/>
    <w:rsid w:val="007C7573"/>
    <w:rsid w:val="007E186D"/>
    <w:rsid w:val="007E2CD9"/>
    <w:rsid w:val="007E3259"/>
    <w:rsid w:val="007F2F8C"/>
    <w:rsid w:val="00807825"/>
    <w:rsid w:val="00816189"/>
    <w:rsid w:val="0084379E"/>
    <w:rsid w:val="008A3CB1"/>
    <w:rsid w:val="008B7D63"/>
    <w:rsid w:val="008C6278"/>
    <w:rsid w:val="008D5D40"/>
    <w:rsid w:val="009217C1"/>
    <w:rsid w:val="009307CC"/>
    <w:rsid w:val="00937953"/>
    <w:rsid w:val="009513AC"/>
    <w:rsid w:val="00951CDD"/>
    <w:rsid w:val="00952AB8"/>
    <w:rsid w:val="009B5339"/>
    <w:rsid w:val="009E0946"/>
    <w:rsid w:val="009E41E0"/>
    <w:rsid w:val="009F1884"/>
    <w:rsid w:val="00A77075"/>
    <w:rsid w:val="00AB148E"/>
    <w:rsid w:val="00AD4AB7"/>
    <w:rsid w:val="00AE6241"/>
    <w:rsid w:val="00AF0D4D"/>
    <w:rsid w:val="00AF6887"/>
    <w:rsid w:val="00B3227F"/>
    <w:rsid w:val="00B647B3"/>
    <w:rsid w:val="00B67D82"/>
    <w:rsid w:val="00B80958"/>
    <w:rsid w:val="00B849FD"/>
    <w:rsid w:val="00BC6435"/>
    <w:rsid w:val="00BF2622"/>
    <w:rsid w:val="00C01771"/>
    <w:rsid w:val="00C01B61"/>
    <w:rsid w:val="00C10EE9"/>
    <w:rsid w:val="00C54637"/>
    <w:rsid w:val="00C5613B"/>
    <w:rsid w:val="00C600A8"/>
    <w:rsid w:val="00C934A9"/>
    <w:rsid w:val="00CA634B"/>
    <w:rsid w:val="00CB22CE"/>
    <w:rsid w:val="00CC641B"/>
    <w:rsid w:val="00CE3441"/>
    <w:rsid w:val="00CF23D0"/>
    <w:rsid w:val="00CF3566"/>
    <w:rsid w:val="00CF53AC"/>
    <w:rsid w:val="00D03D02"/>
    <w:rsid w:val="00D15EFD"/>
    <w:rsid w:val="00D17D80"/>
    <w:rsid w:val="00D5026C"/>
    <w:rsid w:val="00D7375D"/>
    <w:rsid w:val="00D82CC2"/>
    <w:rsid w:val="00DA7DD4"/>
    <w:rsid w:val="00DD16A8"/>
    <w:rsid w:val="00DE324A"/>
    <w:rsid w:val="00DE4251"/>
    <w:rsid w:val="00DF37C6"/>
    <w:rsid w:val="00E006F1"/>
    <w:rsid w:val="00E0172A"/>
    <w:rsid w:val="00E578C3"/>
    <w:rsid w:val="00E62DBA"/>
    <w:rsid w:val="00E81B2A"/>
    <w:rsid w:val="00EA1DC6"/>
    <w:rsid w:val="00EA2A59"/>
    <w:rsid w:val="00EC58BF"/>
    <w:rsid w:val="00EF4338"/>
    <w:rsid w:val="00F15226"/>
    <w:rsid w:val="00F33CC5"/>
    <w:rsid w:val="00F85809"/>
    <w:rsid w:val="00FF7B1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EA217"/>
  <w15:docId w15:val="{A40E7386-B2FA-44E9-87B7-905B91CE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rtl/>
        <w:cs/>
        <w:lang w:val="en-US" w:eastAsia="en-US" w:bidi="he-IL"/>
      </w:rPr>
    </w:rPrDefault>
    <w:pPrDefault>
      <w:pPr>
        <w:bidi/>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szCs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righ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a">
    <w:name w:val="טקסט קורות חיים"/>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szCs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a0">
    <w:name w:val="טבלת קורות חיים"/>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a1">
    <w:name w:val="טבלת מכתב"/>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cstheme="majorBidi"/>
        <w:b/>
        <w:bCs/>
        <w:caps/>
        <w:smallCaps w:val="0"/>
        <w:color w:val="7E97AD" w:themeColor="accent1"/>
        <w:sz w:val="22"/>
        <w:szCs w:val="22"/>
      </w:rPr>
    </w:tblStylePr>
    <w:tblStylePr w:type="firstCol">
      <w:rPr>
        <w:b/>
        <w:bCs/>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a2">
    <w:name w:val="נמען"/>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a3">
    <w:name w:val="פרטי קשר"/>
    <w:basedOn w:val="Normal"/>
    <w:uiPriority w:val="2"/>
    <w:qFormat/>
    <w:pPr>
      <w:spacing w:after="0" w:line="240" w:lineRule="auto"/>
      <w:jc w:val="right"/>
    </w:pPr>
    <w:rPr>
      <w:sz w:val="18"/>
      <w:szCs w:val="18"/>
    </w:rPr>
  </w:style>
  <w:style w:type="paragraph" w:customStyle="1" w:styleId="a4">
    <w:name w:val="שם"/>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BalloonText">
    <w:name w:val="Balloon Text"/>
    <w:basedOn w:val="Normal"/>
    <w:link w:val="BalloonTextChar"/>
    <w:uiPriority w:val="99"/>
    <w:semiHidden/>
    <w:unhideWhenUsed/>
    <w:rsid w:val="009379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953"/>
    <w:rPr>
      <w:rFonts w:ascii="Tahoma" w:hAnsi="Tahoma" w:cs="Tahoma"/>
      <w:kern w:val="20"/>
      <w:sz w:val="16"/>
      <w:szCs w:val="16"/>
    </w:rPr>
  </w:style>
  <w:style w:type="character" w:styleId="Hyperlink">
    <w:name w:val="Hyperlink"/>
    <w:basedOn w:val="DefaultParagraphFont"/>
    <w:uiPriority w:val="99"/>
    <w:unhideWhenUsed/>
    <w:rsid w:val="009217C1"/>
    <w:rPr>
      <w:color w:val="646464" w:themeColor="hyperlink"/>
      <w:u w:val="single"/>
    </w:rPr>
  </w:style>
  <w:style w:type="character" w:styleId="UnresolvedMention">
    <w:name w:val="Unresolved Mention"/>
    <w:basedOn w:val="DefaultParagraphFont"/>
    <w:uiPriority w:val="99"/>
    <w:semiHidden/>
    <w:unhideWhenUsed/>
    <w:rsid w:val="009217C1"/>
    <w:rPr>
      <w:color w:val="605E5C"/>
      <w:shd w:val="clear" w:color="auto" w:fill="E1DFDD"/>
    </w:rPr>
  </w:style>
  <w:style w:type="paragraph" w:styleId="ListParagraph">
    <w:name w:val="List Paragraph"/>
    <w:basedOn w:val="Normal"/>
    <w:uiPriority w:val="34"/>
    <w:qFormat/>
    <w:rsid w:val="005F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נעה שר- ת.ז 203260187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1432-E557-4EA8-ADCE-DEBA8E34C0A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3319</TotalTime>
  <Pages>4</Pages>
  <Words>1863</Words>
  <Characters>8589</Characters>
  <Application>Microsoft Office Word</Application>
  <DocSecurity>0</DocSecurity>
  <Lines>190</Lines>
  <Paragraphs>69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NoaSc</dc:creator>
  <cp:keywords/>
  <cp:lastModifiedBy>Revital Azura</cp:lastModifiedBy>
  <cp:revision>97</cp:revision>
  <dcterms:created xsi:type="dcterms:W3CDTF">2023-02-10T08:42:00Z</dcterms:created>
  <dcterms:modified xsi:type="dcterms:W3CDTF">2024-04-11T13:19:00Z</dcterms:modified>
  <cp:category>רויטל עזורה- ת.ז 032658767</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GrammarlyDocumentId">
    <vt:lpwstr>7a39360c4dce8704b0380b240cc539f0632bbacf265aaf0f1c4d099797a42e56</vt:lpwstr>
  </property>
</Properties>
</file>